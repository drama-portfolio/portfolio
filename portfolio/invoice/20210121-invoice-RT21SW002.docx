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F62F7B" w14:paraId="31AB2FB5" w14:textId="77777777">
        <w:tc>
          <w:tcPr>
            <w:tcW w:w="4000" w:type="pct"/>
            <w:vAlign w:val="bottom"/>
          </w:tcPr>
          <w:p w14:paraId="3CB20B71" w14:textId="5498717E" w:rsidR="00F62F7B" w:rsidRDefault="00586766" w:rsidP="006C2A8D">
            <w:pPr>
              <w:pStyle w:val="Name"/>
              <w:spacing w:after="60"/>
            </w:pPr>
            <w:r>
              <w:t xml:space="preserve">Shenzhen </w:t>
            </w:r>
            <w:proofErr w:type="spellStart"/>
            <w:r>
              <w:t>Ruyin</w:t>
            </w:r>
            <w:proofErr w:type="spellEnd"/>
            <w:r>
              <w:t xml:space="preserve"> Technology</w:t>
            </w:r>
            <w:r w:rsidR="006C2A8D">
              <w:t xml:space="preserve"> Co., Ltd</w:t>
            </w:r>
          </w:p>
        </w:tc>
        <w:tc>
          <w:tcPr>
            <w:tcW w:w="1000" w:type="pct"/>
            <w:vAlign w:val="bottom"/>
          </w:tcPr>
          <w:p w14:paraId="156DD5AE" w14:textId="1E5BC4DE" w:rsidR="00F62F7B" w:rsidRDefault="00F62F7B">
            <w:pPr>
              <w:pStyle w:val="NoSpacing"/>
            </w:pPr>
          </w:p>
        </w:tc>
      </w:tr>
    </w:tbl>
    <w:p w14:paraId="0F51EEC6" w14:textId="77777777" w:rsidR="00F62F7B" w:rsidRDefault="002F0962">
      <w:pPr>
        <w:pStyle w:val="TableSpace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3E3221" wp14:editId="4715EEC9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A171C" w14:textId="4C0F5CD8" w:rsidR="00F62F7B" w:rsidRDefault="002F0962">
                            <w:pPr>
                              <w:pStyle w:val="Title"/>
                            </w:pPr>
                            <w:r>
                              <w:t xml:space="preserve">Invoice </w:t>
                            </w:r>
                            <w:r w:rsidR="0038634B">
                              <w:rPr>
                                <w:rStyle w:val="Strong"/>
                              </w:rPr>
                              <w:t>RT</w:t>
                            </w:r>
                            <w:r w:rsidR="00CA51D9">
                              <w:rPr>
                                <w:rStyle w:val="Strong"/>
                              </w:rPr>
                              <w:t>2</w:t>
                            </w:r>
                            <w:r w:rsidR="0038634B">
                              <w:rPr>
                                <w:rStyle w:val="Strong"/>
                              </w:rPr>
                              <w:t>1</w:t>
                            </w:r>
                            <w:r w:rsidR="00CA51D9">
                              <w:rPr>
                                <w:rStyle w:val="Strong"/>
                              </w:rPr>
                              <w:t>SW00</w:t>
                            </w:r>
                            <w:r w:rsidR="008B7D10">
                              <w:rPr>
                                <w:rStyle w:val="Strong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223E32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14:paraId="1CEA171C" w14:textId="4C0F5CD8" w:rsidR="00F62F7B" w:rsidRDefault="002F0962">
                      <w:pPr>
                        <w:pStyle w:val="Title"/>
                      </w:pPr>
                      <w:r>
                        <w:t xml:space="preserve">Invoice </w:t>
                      </w:r>
                      <w:r w:rsidR="0038634B">
                        <w:rPr>
                          <w:rStyle w:val="Strong"/>
                        </w:rPr>
                        <w:t>RT</w:t>
                      </w:r>
                      <w:r w:rsidR="00CA51D9">
                        <w:rPr>
                          <w:rStyle w:val="Strong"/>
                        </w:rPr>
                        <w:t>2</w:t>
                      </w:r>
                      <w:r w:rsidR="0038634B">
                        <w:rPr>
                          <w:rStyle w:val="Strong"/>
                        </w:rPr>
                        <w:t>1</w:t>
                      </w:r>
                      <w:r w:rsidR="00CA51D9">
                        <w:rPr>
                          <w:rStyle w:val="Strong"/>
                        </w:rPr>
                        <w:t>SW00</w:t>
                      </w:r>
                      <w:r w:rsidR="008B7D10">
                        <w:rPr>
                          <w:rStyle w:val="Strong"/>
                        </w:rPr>
                        <w:t>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5000" w:type="pct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2964"/>
        <w:gridCol w:w="2979"/>
        <w:gridCol w:w="3057"/>
      </w:tblGrid>
      <w:tr w:rsidR="00F62F7B" w14:paraId="7652E9EE" w14:textId="77777777">
        <w:tc>
          <w:tcPr>
            <w:tcW w:w="3072" w:type="dxa"/>
            <w:vAlign w:val="bottom"/>
          </w:tcPr>
          <w:p w14:paraId="5541E85C" w14:textId="77777777" w:rsidR="00F62F7B" w:rsidRDefault="002F0962">
            <w:pPr>
              <w:pStyle w:val="InvoiceHeading"/>
              <w:spacing w:after="60"/>
            </w:pPr>
            <w:r>
              <w:t>Date</w:t>
            </w:r>
          </w:p>
        </w:tc>
        <w:tc>
          <w:tcPr>
            <w:tcW w:w="3072" w:type="dxa"/>
            <w:vAlign w:val="bottom"/>
          </w:tcPr>
          <w:p w14:paraId="5C7C07BB" w14:textId="50FF32B4" w:rsidR="00F62F7B" w:rsidRDefault="008F46EA">
            <w:pPr>
              <w:pStyle w:val="InvoiceHeading"/>
              <w:spacing w:after="60"/>
            </w:pPr>
            <w:r>
              <w:t xml:space="preserve">Bill </w:t>
            </w:r>
            <w:r w:rsidR="002F0962">
              <w:t>To</w:t>
            </w:r>
          </w:p>
        </w:tc>
        <w:tc>
          <w:tcPr>
            <w:tcW w:w="3072" w:type="dxa"/>
            <w:vAlign w:val="bottom"/>
          </w:tcPr>
          <w:p w14:paraId="1D4189DF" w14:textId="5A6CCE7F" w:rsidR="00F62F7B" w:rsidRDefault="008C6907">
            <w:pPr>
              <w:pStyle w:val="InvoiceHeading"/>
              <w:spacing w:after="60"/>
            </w:pPr>
            <w:r>
              <w:t>Pay To</w:t>
            </w:r>
          </w:p>
        </w:tc>
      </w:tr>
      <w:tr w:rsidR="00F62F7B" w14:paraId="33AFAC7C" w14:textId="77777777">
        <w:sdt>
          <w:sdtPr>
            <w:id w:val="-1843920489"/>
            <w:placeholder>
              <w:docPart w:val="38127A9383AA4CE39C67CBC6EAC09431"/>
            </w:placeholder>
            <w:date w:fullDate="2021-01-21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72" w:type="dxa"/>
                <w:tcMar>
                  <w:bottom w:w="360" w:type="dxa"/>
                </w:tcMar>
              </w:tcPr>
              <w:p w14:paraId="65E538F5" w14:textId="48F658E2" w:rsidR="00F62F7B" w:rsidRDefault="005F0462">
                <w:pPr>
                  <w:pStyle w:val="NoSpacing"/>
                </w:pPr>
                <w:r>
                  <w:t xml:space="preserve">January </w:t>
                </w:r>
                <w:r w:rsidR="00D35DA0">
                  <w:t>21</w:t>
                </w:r>
                <w:r>
                  <w:t>, 2021</w:t>
                </w:r>
              </w:p>
            </w:tc>
          </w:sdtContent>
        </w:sdt>
        <w:tc>
          <w:tcPr>
            <w:tcW w:w="3072" w:type="dxa"/>
            <w:tcMar>
              <w:bottom w:w="360" w:type="dxa"/>
            </w:tcMar>
          </w:tcPr>
          <w:p w14:paraId="25C7059E" w14:textId="4EF121D8" w:rsidR="00F62F7B" w:rsidRDefault="008F46EA">
            <w:pPr>
              <w:pStyle w:val="NoSpacing"/>
            </w:pPr>
            <w:r>
              <w:t>Dots Media &amp; Advertising</w:t>
            </w:r>
          </w:p>
        </w:tc>
        <w:tc>
          <w:tcPr>
            <w:tcW w:w="3072" w:type="dxa"/>
            <w:tcMar>
              <w:bottom w:w="360" w:type="dxa"/>
            </w:tcMar>
          </w:tcPr>
          <w:p w14:paraId="573EDC89" w14:textId="3485D1FB" w:rsidR="00F62F7B" w:rsidRDefault="00CD16A7" w:rsidP="00CD16A7">
            <w:pPr>
              <w:pStyle w:val="NoSpacing"/>
              <w:spacing w:line="320" w:lineRule="exact"/>
              <w:rPr>
                <w:rFonts w:ascii="SimSun" w:eastAsia="SimSun" w:hAnsi="SimSun" w:cs="SimSun"/>
              </w:rPr>
            </w:pPr>
            <w:r w:rsidRPr="00CD16A7">
              <w:t>Shao</w:t>
            </w:r>
            <w:r w:rsidR="008A1112">
              <w:t xml:space="preserve"> R</w:t>
            </w:r>
            <w:r w:rsidRPr="00CD16A7">
              <w:t>un Zhang</w:t>
            </w:r>
            <w:r>
              <w:t xml:space="preserve"> </w:t>
            </w:r>
            <w:proofErr w:type="spellStart"/>
            <w:r w:rsidRPr="00CD16A7">
              <w:rPr>
                <w:rFonts w:ascii="SimSun" w:eastAsia="SimSun" w:hAnsi="SimSun" w:cs="SimSun" w:hint="eastAsia"/>
              </w:rPr>
              <w:t>张绍润</w:t>
            </w:r>
            <w:proofErr w:type="spellEnd"/>
          </w:p>
          <w:p w14:paraId="3DFFF4DB" w14:textId="6C7765A7" w:rsidR="00CD16A7" w:rsidRDefault="005F0462" w:rsidP="00CD16A7">
            <w:pPr>
              <w:pStyle w:val="NoSpacing"/>
              <w:spacing w:line="320" w:lineRule="exact"/>
            </w:pPr>
            <w:r>
              <w:t>Pay</w:t>
            </w:r>
            <w:r w:rsidR="008A1112">
              <w:t>P</w:t>
            </w:r>
            <w:r>
              <w:t>al Account</w:t>
            </w:r>
          </w:p>
          <w:p w14:paraId="5F2F467A" w14:textId="008BB0A7" w:rsidR="00CD16A7" w:rsidRDefault="005005BE" w:rsidP="00CD16A7">
            <w:pPr>
              <w:pStyle w:val="NoSpacing"/>
              <w:spacing w:line="320" w:lineRule="exact"/>
            </w:pPr>
            <w:r w:rsidRPr="005005BE">
              <w:t>zhangg30072019@outlook.com</w:t>
            </w:r>
          </w:p>
        </w:tc>
      </w:tr>
    </w:tbl>
    <w:p w14:paraId="7578D5AE" w14:textId="77777777" w:rsidR="00F62F7B" w:rsidRDefault="002F0962">
      <w:pPr>
        <w:pStyle w:val="InvoiceHeading"/>
      </w:pPr>
      <w:r>
        <w:t>Instructions</w:t>
      </w:r>
    </w:p>
    <w:p w14:paraId="37AA5CBD" w14:textId="501DC6B7" w:rsidR="00F62F7B" w:rsidRDefault="008F46EA">
      <w:pPr>
        <w:pStyle w:val="InvoiceText"/>
      </w:pPr>
      <w:r>
        <w:t xml:space="preserve">Payment for the </w:t>
      </w:r>
      <w:r w:rsidR="00D35DA0">
        <w:t>whole app projects</w:t>
      </w:r>
      <w:r w:rsidR="007B4370">
        <w:t>.</w:t>
      </w:r>
    </w:p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3058"/>
        <w:gridCol w:w="1802"/>
        <w:gridCol w:w="2160"/>
        <w:gridCol w:w="1980"/>
      </w:tblGrid>
      <w:tr w:rsidR="00D35DA0" w14:paraId="4619D412" w14:textId="77777777" w:rsidTr="00D35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1699" w:type="pct"/>
          </w:tcPr>
          <w:p w14:paraId="1DB48120" w14:textId="385A17BC" w:rsidR="00D35DA0" w:rsidRDefault="00D35DA0">
            <w:r>
              <w:t>Project</w:t>
            </w:r>
          </w:p>
        </w:tc>
        <w:tc>
          <w:tcPr>
            <w:tcW w:w="1001" w:type="pct"/>
          </w:tcPr>
          <w:p w14:paraId="7E3B2F07" w14:textId="00336671" w:rsidR="00D35DA0" w:rsidRDefault="00D35DA0" w:rsidP="00D35DA0">
            <w:pPr>
              <w:jc w:val="right"/>
            </w:pPr>
            <w:r>
              <w:t>Total (USD)</w:t>
            </w:r>
          </w:p>
        </w:tc>
        <w:tc>
          <w:tcPr>
            <w:tcW w:w="1200" w:type="pct"/>
          </w:tcPr>
          <w:p w14:paraId="5EE5BB7C" w14:textId="46C688E8" w:rsidR="00D35DA0" w:rsidRDefault="00D35DA0" w:rsidP="00D35DA0">
            <w:pPr>
              <w:jc w:val="right"/>
            </w:pPr>
            <w:r>
              <w:t>Paid (USD)</w:t>
            </w:r>
          </w:p>
        </w:tc>
        <w:tc>
          <w:tcPr>
            <w:tcW w:w="1101" w:type="pct"/>
          </w:tcPr>
          <w:p w14:paraId="2E5676D7" w14:textId="55AF7273" w:rsidR="00D35DA0" w:rsidRDefault="00D35DA0">
            <w:pPr>
              <w:jc w:val="right"/>
            </w:pPr>
            <w:r>
              <w:t>Remaining (USD)</w:t>
            </w:r>
          </w:p>
        </w:tc>
      </w:tr>
      <w:tr w:rsidR="00D35DA0" w14:paraId="71F95D81" w14:textId="77777777" w:rsidTr="00D35DA0">
        <w:trPr>
          <w:trHeight w:val="360"/>
        </w:trPr>
        <w:tc>
          <w:tcPr>
            <w:tcW w:w="1699" w:type="pct"/>
            <w:tcBorders>
              <w:top w:val="nil"/>
              <w:bottom w:val="single" w:sz="4" w:space="0" w:color="9B9482" w:themeColor="text2" w:themeTint="99"/>
            </w:tcBorders>
          </w:tcPr>
          <w:p w14:paraId="63BB2909" w14:textId="1197F1EF" w:rsidR="00D35DA0" w:rsidRDefault="00D35DA0">
            <w:r>
              <w:t>Multivendor commerce App</w:t>
            </w:r>
          </w:p>
        </w:tc>
        <w:tc>
          <w:tcPr>
            <w:tcW w:w="1001" w:type="pct"/>
            <w:tcBorders>
              <w:top w:val="nil"/>
              <w:bottom w:val="single" w:sz="4" w:space="0" w:color="9B9482" w:themeColor="text2" w:themeTint="99"/>
            </w:tcBorders>
          </w:tcPr>
          <w:p w14:paraId="62ACE5ED" w14:textId="6D91E839" w:rsidR="00D35DA0" w:rsidRDefault="00D35DA0" w:rsidP="00D35DA0">
            <w:pPr>
              <w:jc w:val="right"/>
            </w:pPr>
            <w:r>
              <w:t>1600</w:t>
            </w:r>
          </w:p>
        </w:tc>
        <w:tc>
          <w:tcPr>
            <w:tcW w:w="1200" w:type="pct"/>
            <w:tcBorders>
              <w:top w:val="nil"/>
              <w:bottom w:val="single" w:sz="4" w:space="0" w:color="9B9482" w:themeColor="text2" w:themeTint="99"/>
            </w:tcBorders>
          </w:tcPr>
          <w:p w14:paraId="1E222560" w14:textId="34B835D3" w:rsidR="00D35DA0" w:rsidRDefault="00D35DA0" w:rsidP="00D35DA0">
            <w:pPr>
              <w:jc w:val="right"/>
            </w:pPr>
            <w:r>
              <w:t>1600</w:t>
            </w:r>
          </w:p>
        </w:tc>
        <w:tc>
          <w:tcPr>
            <w:tcW w:w="1101" w:type="pct"/>
            <w:tcBorders>
              <w:top w:val="nil"/>
              <w:bottom w:val="single" w:sz="4" w:space="0" w:color="9B9482" w:themeColor="text2" w:themeTint="99"/>
            </w:tcBorders>
          </w:tcPr>
          <w:p w14:paraId="1F0084F5" w14:textId="2064352F" w:rsidR="00D35DA0" w:rsidRDefault="00D35DA0">
            <w:pPr>
              <w:jc w:val="right"/>
            </w:pPr>
            <w:r>
              <w:t>0</w:t>
            </w:r>
          </w:p>
        </w:tc>
      </w:tr>
      <w:tr w:rsidR="00D35DA0" w14:paraId="237796DA" w14:textId="77777777" w:rsidTr="00D35DA0">
        <w:trPr>
          <w:trHeight w:val="360"/>
        </w:trPr>
        <w:tc>
          <w:tcPr>
            <w:tcW w:w="1699" w:type="pct"/>
            <w:tcBorders>
              <w:top w:val="nil"/>
              <w:bottom w:val="single" w:sz="4" w:space="0" w:color="9B9482" w:themeColor="text2" w:themeTint="99"/>
            </w:tcBorders>
          </w:tcPr>
          <w:p w14:paraId="67E998B1" w14:textId="174DC0C8" w:rsidR="00D35DA0" w:rsidRDefault="00D35DA0">
            <w:r>
              <w:t>Watches Store App</w:t>
            </w:r>
          </w:p>
        </w:tc>
        <w:tc>
          <w:tcPr>
            <w:tcW w:w="1001" w:type="pct"/>
            <w:tcBorders>
              <w:top w:val="nil"/>
              <w:bottom w:val="single" w:sz="4" w:space="0" w:color="9B9482" w:themeColor="text2" w:themeTint="99"/>
            </w:tcBorders>
          </w:tcPr>
          <w:p w14:paraId="23C5FA56" w14:textId="31B75A92" w:rsidR="00D35DA0" w:rsidRDefault="00D35DA0" w:rsidP="00D35DA0">
            <w:pPr>
              <w:jc w:val="right"/>
            </w:pPr>
            <w:r>
              <w:t>2900</w:t>
            </w:r>
          </w:p>
        </w:tc>
        <w:tc>
          <w:tcPr>
            <w:tcW w:w="1200" w:type="pct"/>
            <w:tcBorders>
              <w:top w:val="nil"/>
              <w:bottom w:val="single" w:sz="4" w:space="0" w:color="9B9482" w:themeColor="text2" w:themeTint="99"/>
            </w:tcBorders>
          </w:tcPr>
          <w:p w14:paraId="49B56FE6" w14:textId="257A6C0D" w:rsidR="00D35DA0" w:rsidRDefault="00D35DA0" w:rsidP="00D35DA0">
            <w:pPr>
              <w:jc w:val="right"/>
            </w:pPr>
            <w:r>
              <w:t>2900</w:t>
            </w:r>
          </w:p>
        </w:tc>
        <w:tc>
          <w:tcPr>
            <w:tcW w:w="1101" w:type="pct"/>
            <w:tcBorders>
              <w:top w:val="nil"/>
              <w:bottom w:val="single" w:sz="4" w:space="0" w:color="9B9482" w:themeColor="text2" w:themeTint="99"/>
            </w:tcBorders>
          </w:tcPr>
          <w:p w14:paraId="50929C00" w14:textId="648FFDB2" w:rsidR="00D35DA0" w:rsidRDefault="00D35DA0">
            <w:pPr>
              <w:jc w:val="right"/>
            </w:pPr>
            <w:r>
              <w:t>0</w:t>
            </w:r>
          </w:p>
        </w:tc>
      </w:tr>
      <w:tr w:rsidR="00D35DA0" w14:paraId="3B1C14CF" w14:textId="77777777" w:rsidTr="00D35DA0">
        <w:trPr>
          <w:trHeight w:val="360"/>
        </w:trPr>
        <w:tc>
          <w:tcPr>
            <w:tcW w:w="1699" w:type="pct"/>
            <w:tcBorders>
              <w:top w:val="single" w:sz="4" w:space="0" w:color="9B9482" w:themeColor="text2" w:themeTint="99"/>
            </w:tcBorders>
          </w:tcPr>
          <w:p w14:paraId="3DE2DD6C" w14:textId="29918344" w:rsidR="00D35DA0" w:rsidRDefault="00D35DA0">
            <w:r>
              <w:t>Booking App</w:t>
            </w:r>
          </w:p>
        </w:tc>
        <w:tc>
          <w:tcPr>
            <w:tcW w:w="1001" w:type="pct"/>
            <w:tcBorders>
              <w:top w:val="single" w:sz="4" w:space="0" w:color="9B9482" w:themeColor="text2" w:themeTint="99"/>
            </w:tcBorders>
          </w:tcPr>
          <w:p w14:paraId="070B7D63" w14:textId="623BB7D2" w:rsidR="00D35DA0" w:rsidRDefault="00D35DA0" w:rsidP="00D35DA0">
            <w:pPr>
              <w:jc w:val="right"/>
            </w:pPr>
            <w:r>
              <w:t>6000</w:t>
            </w:r>
          </w:p>
        </w:tc>
        <w:tc>
          <w:tcPr>
            <w:tcW w:w="1200" w:type="pct"/>
            <w:tcBorders>
              <w:top w:val="single" w:sz="4" w:space="0" w:color="9B9482" w:themeColor="text2" w:themeTint="99"/>
            </w:tcBorders>
          </w:tcPr>
          <w:p w14:paraId="38F2EED4" w14:textId="3B06BB88" w:rsidR="00D35DA0" w:rsidRDefault="00D35DA0" w:rsidP="00D35DA0">
            <w:pPr>
              <w:jc w:val="right"/>
            </w:pPr>
            <w:r>
              <w:t>3000</w:t>
            </w:r>
          </w:p>
        </w:tc>
        <w:tc>
          <w:tcPr>
            <w:tcW w:w="1101" w:type="pct"/>
            <w:tcBorders>
              <w:top w:val="single" w:sz="4" w:space="0" w:color="9B9482" w:themeColor="text2" w:themeTint="99"/>
            </w:tcBorders>
          </w:tcPr>
          <w:p w14:paraId="5AC10CFC" w14:textId="7B4720BA" w:rsidR="00D35DA0" w:rsidRDefault="00D35DA0">
            <w:pPr>
              <w:jc w:val="right"/>
            </w:pPr>
            <w:r>
              <w:t>3000</w:t>
            </w:r>
          </w:p>
        </w:tc>
      </w:tr>
      <w:tr w:rsidR="00D35DA0" w14:paraId="47E4316A" w14:textId="77777777" w:rsidTr="00D35DA0">
        <w:trPr>
          <w:trHeight w:val="360"/>
        </w:trPr>
        <w:tc>
          <w:tcPr>
            <w:tcW w:w="1699" w:type="pct"/>
          </w:tcPr>
          <w:p w14:paraId="3F572D4E" w14:textId="2CED5827" w:rsidR="00D35DA0" w:rsidRDefault="00D35DA0">
            <w:r>
              <w:t>Auctions and sales commerce App</w:t>
            </w:r>
          </w:p>
        </w:tc>
        <w:tc>
          <w:tcPr>
            <w:tcW w:w="1001" w:type="pct"/>
          </w:tcPr>
          <w:p w14:paraId="532F8ECA" w14:textId="51D1C530" w:rsidR="00D35DA0" w:rsidRDefault="00D35DA0" w:rsidP="00D35DA0">
            <w:pPr>
              <w:jc w:val="right"/>
            </w:pPr>
            <w:r>
              <w:t>5500</w:t>
            </w:r>
          </w:p>
        </w:tc>
        <w:tc>
          <w:tcPr>
            <w:tcW w:w="1200" w:type="pct"/>
          </w:tcPr>
          <w:p w14:paraId="40421CBF" w14:textId="1A78E4CF" w:rsidR="00D35DA0" w:rsidRDefault="00D35DA0" w:rsidP="00D35DA0">
            <w:pPr>
              <w:jc w:val="right"/>
            </w:pPr>
            <w:r>
              <w:t>2750</w:t>
            </w:r>
          </w:p>
        </w:tc>
        <w:tc>
          <w:tcPr>
            <w:tcW w:w="1101" w:type="pct"/>
          </w:tcPr>
          <w:p w14:paraId="4355A693" w14:textId="3B647C29" w:rsidR="00D35DA0" w:rsidRDefault="00D35DA0">
            <w:pPr>
              <w:jc w:val="right"/>
            </w:pPr>
            <w:r>
              <w:t>2750</w:t>
            </w:r>
          </w:p>
        </w:tc>
      </w:tr>
      <w:tr w:rsidR="00D35DA0" w14:paraId="0C06CDB1" w14:textId="77777777" w:rsidTr="00D35DA0">
        <w:trPr>
          <w:trHeight w:val="360"/>
        </w:trPr>
        <w:tc>
          <w:tcPr>
            <w:tcW w:w="1699" w:type="pct"/>
          </w:tcPr>
          <w:p w14:paraId="18488B73" w14:textId="7BB2593A" w:rsidR="00D35DA0" w:rsidRDefault="00D35DA0">
            <w:r>
              <w:t>Shopping Discount System</w:t>
            </w:r>
          </w:p>
        </w:tc>
        <w:tc>
          <w:tcPr>
            <w:tcW w:w="1001" w:type="pct"/>
          </w:tcPr>
          <w:p w14:paraId="3D49EB9B" w14:textId="3E483751" w:rsidR="00D35DA0" w:rsidRDefault="00D35DA0" w:rsidP="00D35DA0">
            <w:pPr>
              <w:jc w:val="right"/>
            </w:pPr>
            <w:r>
              <w:t>1200</w:t>
            </w:r>
          </w:p>
        </w:tc>
        <w:tc>
          <w:tcPr>
            <w:tcW w:w="1200" w:type="pct"/>
          </w:tcPr>
          <w:p w14:paraId="3A49ADB1" w14:textId="737F06F3" w:rsidR="00D35DA0" w:rsidRDefault="00D35DA0" w:rsidP="00D35DA0">
            <w:pPr>
              <w:jc w:val="right"/>
            </w:pPr>
            <w:r>
              <w:t>0</w:t>
            </w:r>
          </w:p>
        </w:tc>
        <w:tc>
          <w:tcPr>
            <w:tcW w:w="1101" w:type="pct"/>
          </w:tcPr>
          <w:p w14:paraId="37993804" w14:textId="7B14F22F" w:rsidR="00D35DA0" w:rsidRDefault="00D35DA0">
            <w:pPr>
              <w:jc w:val="right"/>
            </w:pPr>
            <w:r>
              <w:t>1200</w:t>
            </w:r>
          </w:p>
        </w:tc>
      </w:tr>
      <w:tr w:rsidR="00D35DA0" w14:paraId="2FFA0456" w14:textId="77777777" w:rsidTr="00D35DA0">
        <w:trPr>
          <w:trHeight w:val="360"/>
        </w:trPr>
        <w:tc>
          <w:tcPr>
            <w:tcW w:w="1699" w:type="pct"/>
          </w:tcPr>
          <w:p w14:paraId="7C0DC9C7" w14:textId="32CFA5A8" w:rsidR="00D35DA0" w:rsidRDefault="00D35DA0">
            <w:r>
              <w:t>Aluminum Store App</w:t>
            </w:r>
          </w:p>
        </w:tc>
        <w:tc>
          <w:tcPr>
            <w:tcW w:w="1001" w:type="pct"/>
          </w:tcPr>
          <w:p w14:paraId="578ED768" w14:textId="11FB448B" w:rsidR="00D35DA0" w:rsidRDefault="00D35DA0" w:rsidP="00D35DA0">
            <w:pPr>
              <w:jc w:val="right"/>
            </w:pPr>
            <w:r>
              <w:t>2500</w:t>
            </w:r>
          </w:p>
        </w:tc>
        <w:tc>
          <w:tcPr>
            <w:tcW w:w="1200" w:type="pct"/>
          </w:tcPr>
          <w:p w14:paraId="5D7CD2A1" w14:textId="611EE31C" w:rsidR="00D35DA0" w:rsidRDefault="00D35DA0" w:rsidP="00D35DA0">
            <w:pPr>
              <w:jc w:val="right"/>
            </w:pPr>
            <w:r>
              <w:t>1300</w:t>
            </w:r>
          </w:p>
        </w:tc>
        <w:tc>
          <w:tcPr>
            <w:tcW w:w="1101" w:type="pct"/>
          </w:tcPr>
          <w:p w14:paraId="18A93F9C" w14:textId="5F0561F5" w:rsidR="00D35DA0" w:rsidRDefault="00D35DA0">
            <w:pPr>
              <w:jc w:val="right"/>
            </w:pPr>
            <w:r>
              <w:t>1200</w:t>
            </w:r>
          </w:p>
        </w:tc>
      </w:tr>
      <w:tr w:rsidR="00D35DA0" w14:paraId="4167B91B" w14:textId="77777777" w:rsidTr="00D35DA0">
        <w:trPr>
          <w:trHeight w:val="360"/>
        </w:trPr>
        <w:tc>
          <w:tcPr>
            <w:tcW w:w="1699" w:type="pct"/>
          </w:tcPr>
          <w:p w14:paraId="258527B8" w14:textId="3C585430" w:rsidR="00D35DA0" w:rsidRDefault="00D35DA0">
            <w:r>
              <w:t>Driver App</w:t>
            </w:r>
          </w:p>
        </w:tc>
        <w:tc>
          <w:tcPr>
            <w:tcW w:w="1001" w:type="pct"/>
          </w:tcPr>
          <w:p w14:paraId="4E07D711" w14:textId="2F475383" w:rsidR="00D35DA0" w:rsidRDefault="00D35DA0" w:rsidP="00D35DA0">
            <w:pPr>
              <w:jc w:val="right"/>
            </w:pPr>
            <w:r>
              <w:t>5000</w:t>
            </w:r>
          </w:p>
        </w:tc>
        <w:tc>
          <w:tcPr>
            <w:tcW w:w="1200" w:type="pct"/>
          </w:tcPr>
          <w:p w14:paraId="4FEDE307" w14:textId="373C96FA" w:rsidR="00D35DA0" w:rsidRDefault="00D35DA0" w:rsidP="00D35DA0">
            <w:pPr>
              <w:jc w:val="right"/>
            </w:pPr>
            <w:r>
              <w:t>2500</w:t>
            </w:r>
          </w:p>
        </w:tc>
        <w:tc>
          <w:tcPr>
            <w:tcW w:w="1101" w:type="pct"/>
          </w:tcPr>
          <w:p w14:paraId="742B6FAA" w14:textId="3A49DC42" w:rsidR="00D35DA0" w:rsidRDefault="00D35DA0">
            <w:pPr>
              <w:jc w:val="right"/>
            </w:pPr>
            <w:r>
              <w:t>2500</w:t>
            </w:r>
          </w:p>
        </w:tc>
      </w:tr>
      <w:tr w:rsidR="00D35DA0" w14:paraId="37F1A620" w14:textId="77777777" w:rsidTr="00D35DA0">
        <w:trPr>
          <w:trHeight w:val="360"/>
        </w:trPr>
        <w:tc>
          <w:tcPr>
            <w:tcW w:w="1699" w:type="pct"/>
          </w:tcPr>
          <w:p w14:paraId="188227DF" w14:textId="23234D32" w:rsidR="00D35DA0" w:rsidRDefault="00D35DA0"/>
        </w:tc>
        <w:tc>
          <w:tcPr>
            <w:tcW w:w="1001" w:type="pct"/>
          </w:tcPr>
          <w:p w14:paraId="2E98548B" w14:textId="77777777" w:rsidR="00D35DA0" w:rsidRDefault="00D35DA0" w:rsidP="00D35DA0">
            <w:pPr>
              <w:jc w:val="right"/>
            </w:pPr>
          </w:p>
        </w:tc>
        <w:tc>
          <w:tcPr>
            <w:tcW w:w="1200" w:type="pct"/>
          </w:tcPr>
          <w:p w14:paraId="5440449E" w14:textId="4F59E248" w:rsidR="00D35DA0" w:rsidRDefault="00D35DA0" w:rsidP="00D35DA0">
            <w:pPr>
              <w:jc w:val="right"/>
            </w:pPr>
          </w:p>
        </w:tc>
        <w:tc>
          <w:tcPr>
            <w:tcW w:w="1101" w:type="pct"/>
          </w:tcPr>
          <w:p w14:paraId="40953A7D" w14:textId="06206DD3" w:rsidR="00D35DA0" w:rsidRDefault="00D35DA0">
            <w:pPr>
              <w:jc w:val="right"/>
            </w:pPr>
          </w:p>
        </w:tc>
      </w:tr>
      <w:tr w:rsidR="00D35DA0" w14:paraId="2ADDC532" w14:textId="77777777" w:rsidTr="00D35DA0">
        <w:trPr>
          <w:trHeight w:val="360"/>
        </w:trPr>
        <w:tc>
          <w:tcPr>
            <w:tcW w:w="1699" w:type="pct"/>
          </w:tcPr>
          <w:p w14:paraId="4B938D91" w14:textId="783A9E4C" w:rsidR="00D35DA0" w:rsidRPr="00B13183" w:rsidRDefault="001A34BE">
            <w:r>
              <w:t>Sum</w:t>
            </w:r>
          </w:p>
        </w:tc>
        <w:tc>
          <w:tcPr>
            <w:tcW w:w="1001" w:type="pct"/>
          </w:tcPr>
          <w:p w14:paraId="29C2CD37" w14:textId="4E0C2699" w:rsidR="00D35DA0" w:rsidRDefault="001A34BE" w:rsidP="00D35DA0">
            <w:pPr>
              <w:jc w:val="right"/>
            </w:pPr>
            <w:r>
              <w:t>24700</w:t>
            </w:r>
          </w:p>
        </w:tc>
        <w:tc>
          <w:tcPr>
            <w:tcW w:w="1200" w:type="pct"/>
          </w:tcPr>
          <w:p w14:paraId="76AAC173" w14:textId="4C6BE143" w:rsidR="00D35DA0" w:rsidRDefault="001A34BE" w:rsidP="00D35DA0">
            <w:pPr>
              <w:jc w:val="right"/>
            </w:pPr>
            <w:r>
              <w:t>14050</w:t>
            </w:r>
          </w:p>
        </w:tc>
        <w:tc>
          <w:tcPr>
            <w:tcW w:w="1101" w:type="pct"/>
          </w:tcPr>
          <w:p w14:paraId="0FCC4773" w14:textId="1EBAEDEE" w:rsidR="00D35DA0" w:rsidRDefault="001A34BE">
            <w:pPr>
              <w:jc w:val="right"/>
            </w:pPr>
            <w:r>
              <w:t>10650</w:t>
            </w:r>
          </w:p>
        </w:tc>
      </w:tr>
      <w:tr w:rsidR="00D35DA0" w14:paraId="176FBBE3" w14:textId="77777777" w:rsidTr="00D35DA0">
        <w:trPr>
          <w:trHeight w:val="360"/>
        </w:trPr>
        <w:tc>
          <w:tcPr>
            <w:tcW w:w="1699" w:type="pct"/>
          </w:tcPr>
          <w:p w14:paraId="23E3DA62" w14:textId="4A2C4106" w:rsidR="00D35DA0" w:rsidRDefault="00D35DA0"/>
        </w:tc>
        <w:tc>
          <w:tcPr>
            <w:tcW w:w="1001" w:type="pct"/>
          </w:tcPr>
          <w:p w14:paraId="1E5B3EB1" w14:textId="77777777" w:rsidR="00D35DA0" w:rsidRDefault="00D35DA0" w:rsidP="00D35DA0">
            <w:pPr>
              <w:jc w:val="right"/>
            </w:pPr>
          </w:p>
        </w:tc>
        <w:tc>
          <w:tcPr>
            <w:tcW w:w="1200" w:type="pct"/>
          </w:tcPr>
          <w:p w14:paraId="139ACEC4" w14:textId="2146C116" w:rsidR="00D35DA0" w:rsidRDefault="00D35DA0" w:rsidP="00D35DA0">
            <w:pPr>
              <w:jc w:val="right"/>
            </w:pPr>
          </w:p>
        </w:tc>
        <w:tc>
          <w:tcPr>
            <w:tcW w:w="1101" w:type="pct"/>
          </w:tcPr>
          <w:p w14:paraId="34FADFFD" w14:textId="6F8B32E4" w:rsidR="00D35DA0" w:rsidRDefault="00D35DA0">
            <w:pPr>
              <w:jc w:val="right"/>
            </w:pPr>
          </w:p>
        </w:tc>
      </w:tr>
      <w:tr w:rsidR="00D35DA0" w14:paraId="5C329CD9" w14:textId="77777777" w:rsidTr="00D35DA0">
        <w:trPr>
          <w:trHeight w:val="360"/>
        </w:trPr>
        <w:tc>
          <w:tcPr>
            <w:tcW w:w="1699" w:type="pct"/>
          </w:tcPr>
          <w:p w14:paraId="514AE2BD" w14:textId="77777777" w:rsidR="00D35DA0" w:rsidRDefault="00D35DA0"/>
        </w:tc>
        <w:tc>
          <w:tcPr>
            <w:tcW w:w="1001" w:type="pct"/>
          </w:tcPr>
          <w:p w14:paraId="4224261E" w14:textId="77777777" w:rsidR="00D35DA0" w:rsidRDefault="00D35DA0" w:rsidP="00D35DA0">
            <w:pPr>
              <w:jc w:val="right"/>
            </w:pPr>
          </w:p>
        </w:tc>
        <w:tc>
          <w:tcPr>
            <w:tcW w:w="1200" w:type="pct"/>
          </w:tcPr>
          <w:p w14:paraId="40E955EF" w14:textId="2D2EC99E" w:rsidR="00D35DA0" w:rsidRDefault="00D35DA0" w:rsidP="00D35DA0">
            <w:pPr>
              <w:jc w:val="right"/>
            </w:pPr>
          </w:p>
        </w:tc>
        <w:tc>
          <w:tcPr>
            <w:tcW w:w="1101" w:type="pct"/>
          </w:tcPr>
          <w:p w14:paraId="52929388" w14:textId="77777777" w:rsidR="00D35DA0" w:rsidRDefault="00D35DA0">
            <w:pPr>
              <w:jc w:val="right"/>
            </w:pPr>
          </w:p>
        </w:tc>
      </w:tr>
      <w:tr w:rsidR="00D35DA0" w14:paraId="7A600F51" w14:textId="77777777" w:rsidTr="00D35DA0">
        <w:trPr>
          <w:trHeight w:val="360"/>
        </w:trPr>
        <w:tc>
          <w:tcPr>
            <w:tcW w:w="1699" w:type="pct"/>
          </w:tcPr>
          <w:p w14:paraId="3487B82D" w14:textId="77777777" w:rsidR="00D35DA0" w:rsidRDefault="00D35DA0"/>
        </w:tc>
        <w:tc>
          <w:tcPr>
            <w:tcW w:w="1001" w:type="pct"/>
          </w:tcPr>
          <w:p w14:paraId="7A4105FC" w14:textId="77777777" w:rsidR="00D35DA0" w:rsidRDefault="00D35DA0" w:rsidP="00D35DA0">
            <w:pPr>
              <w:jc w:val="right"/>
            </w:pPr>
          </w:p>
        </w:tc>
        <w:tc>
          <w:tcPr>
            <w:tcW w:w="1200" w:type="pct"/>
          </w:tcPr>
          <w:p w14:paraId="10A8AFF4" w14:textId="5E77727A" w:rsidR="00D35DA0" w:rsidRDefault="00D35DA0" w:rsidP="00D35DA0">
            <w:pPr>
              <w:jc w:val="right"/>
            </w:pPr>
            <w:r>
              <w:t>Subtotal</w:t>
            </w:r>
          </w:p>
        </w:tc>
        <w:tc>
          <w:tcPr>
            <w:tcW w:w="1101" w:type="pct"/>
          </w:tcPr>
          <w:p w14:paraId="3272D4F2" w14:textId="7737202A" w:rsidR="00D35DA0" w:rsidRDefault="001A34BE">
            <w:pPr>
              <w:jc w:val="right"/>
            </w:pPr>
            <w:r>
              <w:t>10650</w:t>
            </w:r>
          </w:p>
        </w:tc>
      </w:tr>
      <w:tr w:rsidR="00D35DA0" w14:paraId="210EA5B3" w14:textId="77777777" w:rsidTr="00D35DA0">
        <w:trPr>
          <w:trHeight w:val="360"/>
        </w:trPr>
        <w:tc>
          <w:tcPr>
            <w:tcW w:w="1699" w:type="pct"/>
          </w:tcPr>
          <w:p w14:paraId="52389A99" w14:textId="77777777" w:rsidR="00D35DA0" w:rsidRDefault="00D35DA0"/>
        </w:tc>
        <w:tc>
          <w:tcPr>
            <w:tcW w:w="1001" w:type="pct"/>
          </w:tcPr>
          <w:p w14:paraId="4021C64A" w14:textId="77777777" w:rsidR="00D35DA0" w:rsidRDefault="00D35DA0" w:rsidP="00D35DA0">
            <w:pPr>
              <w:jc w:val="right"/>
            </w:pPr>
          </w:p>
        </w:tc>
        <w:tc>
          <w:tcPr>
            <w:tcW w:w="1200" w:type="pct"/>
          </w:tcPr>
          <w:p w14:paraId="072A9A7E" w14:textId="0068EFA7" w:rsidR="00D35DA0" w:rsidRDefault="00D35DA0" w:rsidP="00D35DA0">
            <w:pPr>
              <w:jc w:val="right"/>
            </w:pPr>
            <w:r>
              <w:t>Sales Tax</w:t>
            </w:r>
          </w:p>
        </w:tc>
        <w:tc>
          <w:tcPr>
            <w:tcW w:w="1101" w:type="pct"/>
          </w:tcPr>
          <w:p w14:paraId="08758F7F" w14:textId="36BDDF17" w:rsidR="00D35DA0" w:rsidRDefault="001A34BE">
            <w:pPr>
              <w:jc w:val="right"/>
            </w:pPr>
            <w:r>
              <w:t>1065</w:t>
            </w:r>
          </w:p>
        </w:tc>
      </w:tr>
      <w:tr w:rsidR="00D35DA0" w14:paraId="245BCE7D" w14:textId="77777777" w:rsidTr="00D35DA0">
        <w:trPr>
          <w:trHeight w:val="360"/>
        </w:trPr>
        <w:tc>
          <w:tcPr>
            <w:tcW w:w="1699" w:type="pct"/>
            <w:tcBorders>
              <w:bottom w:val="single" w:sz="4" w:space="0" w:color="F79595" w:themeColor="accent1" w:themeTint="99"/>
            </w:tcBorders>
          </w:tcPr>
          <w:p w14:paraId="49F77E19" w14:textId="77777777" w:rsidR="00D35DA0" w:rsidRDefault="00D35DA0"/>
        </w:tc>
        <w:tc>
          <w:tcPr>
            <w:tcW w:w="1001" w:type="pct"/>
            <w:tcBorders>
              <w:bottom w:val="single" w:sz="4" w:space="0" w:color="F79595" w:themeColor="accent1" w:themeTint="99"/>
            </w:tcBorders>
          </w:tcPr>
          <w:p w14:paraId="019AEE80" w14:textId="77777777" w:rsidR="00D35DA0" w:rsidRDefault="00D35DA0" w:rsidP="00D35DA0">
            <w:pPr>
              <w:jc w:val="right"/>
            </w:pPr>
          </w:p>
        </w:tc>
        <w:tc>
          <w:tcPr>
            <w:tcW w:w="1200" w:type="pct"/>
            <w:tcBorders>
              <w:bottom w:val="single" w:sz="4" w:space="0" w:color="F79595" w:themeColor="accent1" w:themeTint="99"/>
            </w:tcBorders>
          </w:tcPr>
          <w:p w14:paraId="32CF048A" w14:textId="2D229727" w:rsidR="00D35DA0" w:rsidRDefault="00D35DA0" w:rsidP="00D35DA0">
            <w:pPr>
              <w:jc w:val="right"/>
            </w:pPr>
            <w:r>
              <w:t>Shipping &amp; Handling</w:t>
            </w:r>
          </w:p>
        </w:tc>
        <w:tc>
          <w:tcPr>
            <w:tcW w:w="1101" w:type="pct"/>
            <w:tcBorders>
              <w:bottom w:val="single" w:sz="4" w:space="0" w:color="F79595" w:themeColor="accent1" w:themeTint="99"/>
            </w:tcBorders>
          </w:tcPr>
          <w:p w14:paraId="4AEDEAF6" w14:textId="419C40BB" w:rsidR="00D35DA0" w:rsidRDefault="00D35DA0">
            <w:pPr>
              <w:jc w:val="right"/>
            </w:pPr>
            <w:r>
              <w:t>0</w:t>
            </w:r>
          </w:p>
        </w:tc>
      </w:tr>
      <w:tr w:rsidR="00D35DA0" w14:paraId="7907FA64" w14:textId="77777777" w:rsidTr="00D35DA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699" w:type="pct"/>
            <w:tcBorders>
              <w:top w:val="single" w:sz="4" w:space="0" w:color="F79595" w:themeColor="accent1" w:themeTint="99"/>
            </w:tcBorders>
          </w:tcPr>
          <w:p w14:paraId="710D5332" w14:textId="77777777" w:rsidR="00D35DA0" w:rsidRDefault="00D35DA0"/>
        </w:tc>
        <w:tc>
          <w:tcPr>
            <w:tcW w:w="1001" w:type="pct"/>
            <w:tcBorders>
              <w:top w:val="single" w:sz="4" w:space="0" w:color="F79595" w:themeColor="accent1" w:themeTint="99"/>
            </w:tcBorders>
          </w:tcPr>
          <w:p w14:paraId="65295EC7" w14:textId="77777777" w:rsidR="00D35DA0" w:rsidRDefault="00D35DA0" w:rsidP="00D35DA0"/>
        </w:tc>
        <w:tc>
          <w:tcPr>
            <w:tcW w:w="1200" w:type="pct"/>
            <w:tcBorders>
              <w:top w:val="single" w:sz="4" w:space="0" w:color="F79595" w:themeColor="accent1" w:themeTint="99"/>
            </w:tcBorders>
          </w:tcPr>
          <w:p w14:paraId="00013B4D" w14:textId="062472D6" w:rsidR="00D35DA0" w:rsidRDefault="00D35DA0" w:rsidP="00D35DA0">
            <w:r>
              <w:t xml:space="preserve">Total Due By </w:t>
            </w:r>
            <w:sdt>
              <w:sdtPr>
                <w:id w:val="826634738"/>
                <w:placeholder>
                  <w:docPart w:val="E3CE69953DDC4C6FA9CAA82894D451CE"/>
                </w:placeholder>
                <w:date w:fullDate="2021-01-23T00:00:00Z">
                  <w:dateFormat w:val="M.d.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74924">
                  <w:t>1.23.2021</w:t>
                </w:r>
              </w:sdtContent>
            </w:sdt>
          </w:p>
        </w:tc>
        <w:tc>
          <w:tcPr>
            <w:tcW w:w="1101" w:type="pct"/>
            <w:tcBorders>
              <w:top w:val="single" w:sz="4" w:space="0" w:color="F79595" w:themeColor="accent1" w:themeTint="99"/>
            </w:tcBorders>
          </w:tcPr>
          <w:p w14:paraId="4A4CA2A2" w14:textId="29E532D8" w:rsidR="00D35DA0" w:rsidRDefault="001A34BE">
            <w:r>
              <w:t>11715</w:t>
            </w:r>
          </w:p>
        </w:tc>
      </w:tr>
    </w:tbl>
    <w:p w14:paraId="421DB85A" w14:textId="77777777" w:rsidR="00F62F7B" w:rsidRDefault="002F0962">
      <w:pPr>
        <w:pStyle w:val="Closing"/>
      </w:pPr>
      <w:r>
        <w:t>Thank you for your business!</w:t>
      </w:r>
    </w:p>
    <w:sectPr w:rsidR="00F62F7B">
      <w:footerReference w:type="default" r:id="rId10"/>
      <w:footerReference w:type="first" r:id="rId11"/>
      <w:pgSz w:w="12240" w:h="15840" w:code="1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F7825" w14:textId="77777777" w:rsidR="00A65D74" w:rsidRDefault="00A65D74">
      <w:pPr>
        <w:spacing w:before="0" w:after="0"/>
      </w:pPr>
      <w:r>
        <w:separator/>
      </w:r>
    </w:p>
  </w:endnote>
  <w:endnote w:type="continuationSeparator" w:id="0">
    <w:p w14:paraId="72DBA3FA" w14:textId="77777777" w:rsidR="00A65D74" w:rsidRDefault="00A65D7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C2C85" w14:textId="77777777" w:rsidR="00F62F7B" w:rsidRDefault="002F0962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LayoutTable"/>
      <w:tblW w:w="3435" w:type="pct"/>
      <w:jc w:val="center"/>
      <w:tblLook w:val="04A0" w:firstRow="1" w:lastRow="0" w:firstColumn="1" w:lastColumn="0" w:noHBand="0" w:noVBand="1"/>
      <w:tblDescription w:val="Contact info"/>
    </w:tblPr>
    <w:tblGrid>
      <w:gridCol w:w="181"/>
      <w:gridCol w:w="6002"/>
    </w:tblGrid>
    <w:tr w:rsidR="00F62F7B" w14:paraId="0491881A" w14:textId="77777777" w:rsidTr="005A45DF">
      <w:trPr>
        <w:jc w:val="center"/>
      </w:trPr>
      <w:tc>
        <w:tcPr>
          <w:tcW w:w="146" w:type="pct"/>
          <w:vAlign w:val="center"/>
        </w:tcPr>
        <w:p w14:paraId="595FA70D" w14:textId="19342DFB" w:rsidR="00F62F7B" w:rsidRDefault="00F62F7B">
          <w:pPr>
            <w:pStyle w:val="Footer"/>
          </w:pPr>
        </w:p>
      </w:tc>
      <w:tc>
        <w:tcPr>
          <w:tcW w:w="4854" w:type="pct"/>
          <w:vAlign w:val="center"/>
        </w:tcPr>
        <w:p w14:paraId="45987371" w14:textId="46E0FD2A" w:rsidR="00F62F7B" w:rsidRDefault="00F62F7B">
          <w:pPr>
            <w:pStyle w:val="Footer"/>
          </w:pPr>
        </w:p>
      </w:tc>
    </w:tr>
    <w:tr w:rsidR="00F62F7B" w14:paraId="175A95F8" w14:textId="77777777" w:rsidTr="005A45DF">
      <w:trPr>
        <w:jc w:val="center"/>
      </w:trPr>
      <w:tc>
        <w:tcPr>
          <w:tcW w:w="146" w:type="pct"/>
          <w:vAlign w:val="center"/>
        </w:tcPr>
        <w:p w14:paraId="5E1EFCF3" w14:textId="01D4C1CA" w:rsidR="00F62F7B" w:rsidRDefault="00F62F7B">
          <w:pPr>
            <w:pStyle w:val="Footer"/>
          </w:pPr>
        </w:p>
      </w:tc>
      <w:tc>
        <w:tcPr>
          <w:tcW w:w="4854" w:type="pct"/>
          <w:vAlign w:val="center"/>
        </w:tcPr>
        <w:p w14:paraId="65DAD642" w14:textId="71717026" w:rsidR="00F62F7B" w:rsidRDefault="00F62F7B">
          <w:pPr>
            <w:pStyle w:val="Footer"/>
          </w:pPr>
        </w:p>
      </w:tc>
    </w:tr>
  </w:tbl>
  <w:p w14:paraId="09380577" w14:textId="77777777" w:rsidR="00F62F7B" w:rsidRDefault="00F62F7B">
    <w:pPr>
      <w:pStyle w:val="TableSpa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9E657" w14:textId="77777777" w:rsidR="00A65D74" w:rsidRDefault="00A65D74">
      <w:pPr>
        <w:spacing w:before="0" w:after="0"/>
      </w:pPr>
      <w:r>
        <w:separator/>
      </w:r>
    </w:p>
  </w:footnote>
  <w:footnote w:type="continuationSeparator" w:id="0">
    <w:p w14:paraId="49E8440D" w14:textId="77777777" w:rsidR="00A65D74" w:rsidRDefault="00A65D74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F4"/>
    <w:rsid w:val="0000235A"/>
    <w:rsid w:val="00010E79"/>
    <w:rsid w:val="00087A19"/>
    <w:rsid w:val="001274FC"/>
    <w:rsid w:val="001A34BE"/>
    <w:rsid w:val="002354E1"/>
    <w:rsid w:val="002F0962"/>
    <w:rsid w:val="0035521F"/>
    <w:rsid w:val="00366AC0"/>
    <w:rsid w:val="0038634B"/>
    <w:rsid w:val="003C4A2E"/>
    <w:rsid w:val="0045333D"/>
    <w:rsid w:val="004C0CFC"/>
    <w:rsid w:val="005005BE"/>
    <w:rsid w:val="005821EC"/>
    <w:rsid w:val="00586766"/>
    <w:rsid w:val="005A45DF"/>
    <w:rsid w:val="005B53FC"/>
    <w:rsid w:val="005E4CF4"/>
    <w:rsid w:val="005F0462"/>
    <w:rsid w:val="006C2A8D"/>
    <w:rsid w:val="0078382C"/>
    <w:rsid w:val="0079299B"/>
    <w:rsid w:val="007B4370"/>
    <w:rsid w:val="00866782"/>
    <w:rsid w:val="00884A67"/>
    <w:rsid w:val="008A1112"/>
    <w:rsid w:val="008B7D10"/>
    <w:rsid w:val="008C6907"/>
    <w:rsid w:val="008E708F"/>
    <w:rsid w:val="008F46EA"/>
    <w:rsid w:val="009A5A7F"/>
    <w:rsid w:val="009C4B5E"/>
    <w:rsid w:val="009D447D"/>
    <w:rsid w:val="00A65D74"/>
    <w:rsid w:val="00A74924"/>
    <w:rsid w:val="00A860FB"/>
    <w:rsid w:val="00AB31CF"/>
    <w:rsid w:val="00AD5D8E"/>
    <w:rsid w:val="00AE768F"/>
    <w:rsid w:val="00AF3533"/>
    <w:rsid w:val="00B13183"/>
    <w:rsid w:val="00BB153A"/>
    <w:rsid w:val="00BB2B25"/>
    <w:rsid w:val="00C21B6B"/>
    <w:rsid w:val="00C31547"/>
    <w:rsid w:val="00CA51D9"/>
    <w:rsid w:val="00CA63F0"/>
    <w:rsid w:val="00CD16A7"/>
    <w:rsid w:val="00D32F81"/>
    <w:rsid w:val="00D35DA0"/>
    <w:rsid w:val="00D572BF"/>
    <w:rsid w:val="00DA770A"/>
    <w:rsid w:val="00E058BA"/>
    <w:rsid w:val="00EC0FBD"/>
    <w:rsid w:val="00F30077"/>
    <w:rsid w:val="00F62F7B"/>
    <w:rsid w:val="00F656F5"/>
    <w:rsid w:val="00FA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B94250"/>
  <w15:chartTrackingRefBased/>
  <w15:docId w15:val="{93B944E8-EE80-469F-A08F-43B554E5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9B9482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F24F4F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per\AppData\Roaming\Microsoft\Templates\Invoice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8127A9383AA4CE39C67CBC6EAC09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21C05-6371-4CB6-828F-978F8949F574}"/>
      </w:docPartPr>
      <w:docPartBody>
        <w:p w:rsidR="00794B74" w:rsidRDefault="009F64F3">
          <w:pPr>
            <w:pStyle w:val="38127A9383AA4CE39C67CBC6EAC09431"/>
          </w:pPr>
          <w:r>
            <w:t>[Click to select date]</w:t>
          </w:r>
        </w:p>
      </w:docPartBody>
    </w:docPart>
    <w:docPart>
      <w:docPartPr>
        <w:name w:val="E3CE69953DDC4C6FA9CAA82894D45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F75CA-09DC-4E1D-A590-2BD9B928EF91}"/>
      </w:docPartPr>
      <w:docPartBody>
        <w:p w:rsidR="002F4241" w:rsidRDefault="00CE5A52" w:rsidP="00CE5A52">
          <w:pPr>
            <w:pStyle w:val="E3CE69953DDC4C6FA9CAA82894D451CE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D0"/>
    <w:rsid w:val="00036C12"/>
    <w:rsid w:val="00106CFA"/>
    <w:rsid w:val="002112A3"/>
    <w:rsid w:val="002776FC"/>
    <w:rsid w:val="002C323B"/>
    <w:rsid w:val="002F4241"/>
    <w:rsid w:val="004B2D80"/>
    <w:rsid w:val="0055464F"/>
    <w:rsid w:val="00794B74"/>
    <w:rsid w:val="00804871"/>
    <w:rsid w:val="008E28F4"/>
    <w:rsid w:val="009F64F3"/>
    <w:rsid w:val="00AD35DC"/>
    <w:rsid w:val="00C45CA2"/>
    <w:rsid w:val="00CE5A52"/>
    <w:rsid w:val="00D34D65"/>
    <w:rsid w:val="00EC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127A9383AA4CE39C67CBC6EAC09431">
    <w:name w:val="38127A9383AA4CE39C67CBC6EAC09431"/>
  </w:style>
  <w:style w:type="character" w:styleId="Strong">
    <w:name w:val="Strong"/>
    <w:basedOn w:val="DefaultParagraphFont"/>
    <w:uiPriority w:val="22"/>
    <w:qFormat/>
    <w:rPr>
      <w:b w:val="0"/>
      <w:bCs w:val="0"/>
      <w:color w:val="4472C4" w:themeColor="accent1"/>
    </w:rPr>
  </w:style>
  <w:style w:type="paragraph" w:customStyle="1" w:styleId="E3CE69953DDC4C6FA9CAA82894D451CE">
    <w:name w:val="E3CE69953DDC4C6FA9CAA82894D451CE"/>
    <w:rsid w:val="00CE5A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836903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2012-05-23T23:05:00+00:00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1567267</Value>
    </PublishStatusLookup>
    <APAuthor xmlns="4873beb7-5857-4685-be1f-d57550cc96cc">
      <UserInfo>
        <DisplayName>REDMOND\v-sa</DisplayName>
        <AccountId>2467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TP102901488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A0B384-90FF-4957-AABD-FC6F4CBC88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3D023C-DB78-4CDD-A40A-FA78D08445A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037443-2857-46F5-84AB-F8918A473B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(Red design).dotx</Template>
  <TotalTime>65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Mono Darobo</dc:creator>
  <cp:lastModifiedBy>Darobo Mono</cp:lastModifiedBy>
  <cp:revision>43</cp:revision>
  <cp:lastPrinted>2021-01-21T09:37:00Z</cp:lastPrinted>
  <dcterms:created xsi:type="dcterms:W3CDTF">2020-12-15T00:39:00Z</dcterms:created>
  <dcterms:modified xsi:type="dcterms:W3CDTF">2021-01-21T09:38:00Z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