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F62F7B" w14:paraId="31AB2FB5" w14:textId="77777777">
        <w:tc>
          <w:tcPr>
            <w:tcW w:w="4000" w:type="pct"/>
            <w:vAlign w:val="bottom"/>
          </w:tcPr>
          <w:sdt>
            <w:sdtPr>
              <w:alias w:val="Company"/>
              <w:tag w:val=""/>
              <w:id w:val="217645191"/>
              <w:placeholder>
                <w:docPart w:val="FF8D263A9AF44E6AA2402D628D88AA4D"/>
              </w:placeholder>
              <w:temporary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711B3AF7" w14:textId="77777777" w:rsidR="00F62F7B" w:rsidRDefault="00C34EF8">
                <w:pPr>
                  <w:pStyle w:val="Name"/>
                  <w:spacing w:after="60"/>
                </w:pPr>
                <w:r>
                  <w:t>[Company]</w:t>
                </w:r>
              </w:p>
            </w:sdtContent>
          </w:sdt>
          <w:p w14:paraId="3CB20B71" w14:textId="77777777" w:rsidR="00F62F7B" w:rsidRDefault="0043415D">
            <w:pPr>
              <w:pStyle w:val="NoSpacing"/>
            </w:pPr>
            <w:sdt>
              <w:sdtPr>
                <w:alias w:val="Street Address"/>
                <w:tag w:val="Street Address"/>
                <w:id w:val="1415969137"/>
                <w:placeholder>
                  <w:docPart w:val="552E3F35C3F6491C95675C3EF939D203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34EF8">
                  <w:t>[Street Address, City, ST ZIP Code]</w:t>
                </w:r>
              </w:sdtContent>
            </w:sdt>
          </w:p>
        </w:tc>
        <w:tc>
          <w:tcPr>
            <w:tcW w:w="1000" w:type="pct"/>
            <w:vAlign w:val="bottom"/>
          </w:tcPr>
          <w:p w14:paraId="156DD5AE" w14:textId="77777777" w:rsidR="00F62F7B" w:rsidRDefault="00C34EF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9362F70" wp14:editId="7EC68DE3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1EEC6" w14:textId="77777777" w:rsidR="00F62F7B" w:rsidRDefault="00C34EF8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E3221" wp14:editId="4715EEC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171C" w14:textId="77777777" w:rsidR="00F62F7B" w:rsidRDefault="00C34EF8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sdt>
                              <w:sdtPr>
                                <w:rPr>
                                  <w:rStyle w:val="Strong"/>
                                </w:rPr>
                                <w:id w:val="667683691"/>
                                <w:placeholder>
                                  <w:docPart w:val="E29CF51704954B05AA973729DF4887C5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>
                                <w:rPr>
                                  <w:rStyle w:val="DefaultParagraphFont"/>
                                  <w:color w:val="4C483D" w:themeColor="text2"/>
                                </w:rPr>
                              </w:sdtEndPr>
                              <w:sdtContent>
                                <w:r>
                                  <w:rPr>
                                    <w:rStyle w:val="Strong"/>
                                  </w:rPr>
                                  <w:t>[0000]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223E3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1CEA171C" w14:textId="77777777" w:rsidR="00F62F7B" w:rsidRDefault="00C34EF8">
                      <w:pPr>
                        <w:pStyle w:val="Title"/>
                      </w:pPr>
                      <w:r>
                        <w:t xml:space="preserve">Invoice </w:t>
                      </w:r>
                      <w:sdt>
                        <w:sdtPr>
                          <w:rPr>
                            <w:rStyle w:val="Strong"/>
                          </w:rPr>
                          <w:id w:val="667683691"/>
                          <w:placeholder>
                            <w:docPart w:val="E29CF51704954B05AA973729DF4887C5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>
                          <w:rPr>
                            <w:rStyle w:val="DefaultParagraphFont"/>
                            <w:color w:val="4C483D" w:themeColor="text2"/>
                          </w:rPr>
                        </w:sdtEndPr>
                        <w:sdtContent>
                          <w:r>
                            <w:rPr>
                              <w:rStyle w:val="Strong"/>
                            </w:rPr>
                            <w:t>[0000]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</w:tblGrid>
      <w:tr w:rsidR="00F62F7B" w14:paraId="7652E9EE" w14:textId="77777777">
        <w:tc>
          <w:tcPr>
            <w:tcW w:w="3072" w:type="dxa"/>
            <w:vAlign w:val="bottom"/>
          </w:tcPr>
          <w:p w14:paraId="5541E85C" w14:textId="77777777" w:rsidR="00F62F7B" w:rsidRDefault="00C34EF8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14:paraId="5C7C07BB" w14:textId="77777777" w:rsidR="00F62F7B" w:rsidRDefault="00C34EF8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14:paraId="1D4189DF" w14:textId="77777777" w:rsidR="00F62F7B" w:rsidRDefault="00C34EF8">
            <w:pPr>
              <w:pStyle w:val="InvoiceHeading"/>
              <w:spacing w:after="60"/>
            </w:pPr>
            <w:r>
              <w:t>Ship To</w:t>
            </w:r>
          </w:p>
        </w:tc>
      </w:tr>
      <w:tr w:rsidR="00F62F7B" w14:paraId="33AFAC7C" w14:textId="77777777">
        <w:sdt>
          <w:sdtPr>
            <w:id w:val="-1843920489"/>
            <w:placeholder>
              <w:docPart w:val="38127A9383AA4CE39C67CBC6EAC0943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14:paraId="65E538F5" w14:textId="77777777" w:rsidR="00F62F7B" w:rsidRDefault="00C34EF8">
                <w:pPr>
                  <w:pStyle w:val="NoSpacing"/>
                </w:pPr>
                <w:r>
                  <w:t>[Click to select date]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14:paraId="25C7059E" w14:textId="77777777" w:rsidR="00F62F7B" w:rsidRDefault="0043415D">
            <w:pPr>
              <w:pStyle w:val="NoSpacing"/>
            </w:pPr>
            <w:sdt>
              <w:sdtPr>
                <w:id w:val="-190845037"/>
                <w:placeholder>
                  <w:docPart w:val="B47298B374FE4AB4AD677A4AF77FDCBC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C34EF8">
                  <w:t>[Name]</w:t>
                </w:r>
                <w:r w:rsidR="00C34EF8">
                  <w:br/>
                  <w:t>[Address]</w:t>
                </w:r>
                <w:r w:rsidR="00C34EF8">
                  <w:br/>
                  <w:t>[City, ST  ZIP Code]</w:t>
                </w:r>
              </w:sdtContent>
            </w:sdt>
          </w:p>
        </w:tc>
        <w:tc>
          <w:tcPr>
            <w:tcW w:w="3072" w:type="dxa"/>
            <w:tcMar>
              <w:bottom w:w="360" w:type="dxa"/>
            </w:tcMar>
          </w:tcPr>
          <w:p w14:paraId="5F2F467A" w14:textId="77777777" w:rsidR="00F62F7B" w:rsidRDefault="0043415D">
            <w:pPr>
              <w:pStyle w:val="NoSpacing"/>
            </w:pPr>
            <w:sdt>
              <w:sdtPr>
                <w:id w:val="-786579127"/>
                <w:placeholder>
                  <w:docPart w:val="D6B46C0FC7D74ADBBD8C154696EDFEB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34EF8">
                  <w:t>Same as recipient</w:t>
                </w:r>
              </w:sdtContent>
            </w:sdt>
          </w:p>
        </w:tc>
      </w:tr>
    </w:tbl>
    <w:p w14:paraId="7578D5AE" w14:textId="77777777" w:rsidR="00F62F7B" w:rsidRDefault="00C34EF8">
      <w:pPr>
        <w:pStyle w:val="InvoiceHeading"/>
      </w:pPr>
      <w:r>
        <w:t>Instructions</w:t>
      </w:r>
    </w:p>
    <w:sdt>
      <w:sdtPr>
        <w:id w:val="1664363053"/>
        <w:placeholder>
          <w:docPart w:val="8ADAEB8699F84AE18B921CAEF8B129C3"/>
        </w:placeholder>
        <w:temporary/>
        <w:showingPlcHdr/>
        <w15:appearance w15:val="hidden"/>
        <w:text/>
      </w:sdtPr>
      <w:sdtEndPr/>
      <w:sdtContent>
        <w:p w14:paraId="37AA5CBD" w14:textId="77777777" w:rsidR="00F62F7B" w:rsidRDefault="00C34EF8">
          <w:pPr>
            <w:pStyle w:val="InvoiceText"/>
          </w:pPr>
          <w:r>
            <w:t>[Add additional instructions]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F62F7B" w14:paraId="4619D412" w14:textId="77777777" w:rsidTr="00F6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14:paraId="1DB48120" w14:textId="77777777" w:rsidR="00F62F7B" w:rsidRDefault="00C34EF8">
            <w:r>
              <w:t>Quantity</w:t>
            </w:r>
          </w:p>
        </w:tc>
        <w:tc>
          <w:tcPr>
            <w:tcW w:w="1764" w:type="pct"/>
          </w:tcPr>
          <w:p w14:paraId="30CA6086" w14:textId="77777777" w:rsidR="00F62F7B" w:rsidRDefault="00C34EF8">
            <w:r>
              <w:t>Description</w:t>
            </w:r>
          </w:p>
        </w:tc>
        <w:tc>
          <w:tcPr>
            <w:tcW w:w="1298" w:type="pct"/>
          </w:tcPr>
          <w:p w14:paraId="5EE5BB7C" w14:textId="77777777" w:rsidR="00F62F7B" w:rsidRDefault="00C34EF8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14:paraId="2E5676D7" w14:textId="77777777" w:rsidR="00F62F7B" w:rsidRDefault="00C34EF8">
            <w:pPr>
              <w:jc w:val="right"/>
            </w:pPr>
            <w:r>
              <w:t>Total</w:t>
            </w:r>
          </w:p>
        </w:tc>
      </w:tr>
      <w:tr w:rsidR="00F62F7B" w14:paraId="237796DA" w14:textId="77777777" w:rsidTr="00F62F7B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14:paraId="67E998B1" w14:textId="77777777" w:rsidR="00F62F7B" w:rsidRDefault="00F62F7B"/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14:paraId="0793BC8F" w14:textId="77777777" w:rsidR="00F62F7B" w:rsidRDefault="00F62F7B"/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14:paraId="49B56FE6" w14:textId="77777777" w:rsidR="00F62F7B" w:rsidRDefault="00F62F7B">
            <w:pPr>
              <w:jc w:val="right"/>
            </w:pP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14:paraId="50929C00" w14:textId="77777777" w:rsidR="00F62F7B" w:rsidRDefault="00F62F7B">
            <w:pPr>
              <w:jc w:val="right"/>
            </w:pPr>
          </w:p>
        </w:tc>
      </w:tr>
      <w:tr w:rsidR="00F62F7B" w14:paraId="3B1C14CF" w14:textId="77777777" w:rsidTr="00F62F7B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14:paraId="3DE2DD6C" w14:textId="77777777" w:rsidR="00F62F7B" w:rsidRDefault="00F62F7B"/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14:paraId="435542DD" w14:textId="77777777" w:rsidR="00F62F7B" w:rsidRDefault="00F62F7B"/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14:paraId="38F2EED4" w14:textId="77777777" w:rsidR="00F62F7B" w:rsidRDefault="00F62F7B">
            <w:pPr>
              <w:jc w:val="right"/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14:paraId="5AC10CFC" w14:textId="77777777" w:rsidR="00F62F7B" w:rsidRDefault="00F62F7B">
            <w:pPr>
              <w:jc w:val="right"/>
            </w:pPr>
          </w:p>
        </w:tc>
      </w:tr>
      <w:tr w:rsidR="00F62F7B" w14:paraId="47E4316A" w14:textId="77777777" w:rsidTr="00F62F7B">
        <w:trPr>
          <w:trHeight w:val="360"/>
        </w:trPr>
        <w:tc>
          <w:tcPr>
            <w:tcW w:w="641" w:type="pct"/>
          </w:tcPr>
          <w:p w14:paraId="3F572D4E" w14:textId="77777777" w:rsidR="00F62F7B" w:rsidRDefault="00F62F7B"/>
        </w:tc>
        <w:tc>
          <w:tcPr>
            <w:tcW w:w="1764" w:type="pct"/>
          </w:tcPr>
          <w:p w14:paraId="0E71D697" w14:textId="77777777" w:rsidR="00F62F7B" w:rsidRDefault="00F62F7B"/>
        </w:tc>
        <w:tc>
          <w:tcPr>
            <w:tcW w:w="1298" w:type="pct"/>
          </w:tcPr>
          <w:p w14:paraId="40421CBF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4355A693" w14:textId="77777777" w:rsidR="00F62F7B" w:rsidRDefault="00F62F7B">
            <w:pPr>
              <w:jc w:val="right"/>
            </w:pPr>
          </w:p>
        </w:tc>
      </w:tr>
      <w:tr w:rsidR="00F62F7B" w14:paraId="0C06CDB1" w14:textId="77777777" w:rsidTr="00F62F7B">
        <w:trPr>
          <w:trHeight w:val="360"/>
        </w:trPr>
        <w:tc>
          <w:tcPr>
            <w:tcW w:w="641" w:type="pct"/>
          </w:tcPr>
          <w:p w14:paraId="18488B73" w14:textId="77777777" w:rsidR="00F62F7B" w:rsidRDefault="00F62F7B"/>
        </w:tc>
        <w:tc>
          <w:tcPr>
            <w:tcW w:w="1764" w:type="pct"/>
          </w:tcPr>
          <w:p w14:paraId="321A6962" w14:textId="77777777" w:rsidR="00F62F7B" w:rsidRDefault="00F62F7B"/>
        </w:tc>
        <w:tc>
          <w:tcPr>
            <w:tcW w:w="1298" w:type="pct"/>
          </w:tcPr>
          <w:p w14:paraId="3A49ADB1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37993804" w14:textId="77777777" w:rsidR="00F62F7B" w:rsidRDefault="00F62F7B">
            <w:pPr>
              <w:jc w:val="right"/>
            </w:pPr>
          </w:p>
        </w:tc>
      </w:tr>
      <w:tr w:rsidR="00F62F7B" w14:paraId="2FFA0456" w14:textId="77777777" w:rsidTr="00F62F7B">
        <w:trPr>
          <w:trHeight w:val="360"/>
        </w:trPr>
        <w:tc>
          <w:tcPr>
            <w:tcW w:w="641" w:type="pct"/>
          </w:tcPr>
          <w:p w14:paraId="7C0DC9C7" w14:textId="77777777" w:rsidR="00F62F7B" w:rsidRDefault="00F62F7B"/>
        </w:tc>
        <w:tc>
          <w:tcPr>
            <w:tcW w:w="1764" w:type="pct"/>
          </w:tcPr>
          <w:p w14:paraId="3802C643" w14:textId="77777777" w:rsidR="00F62F7B" w:rsidRDefault="00F62F7B"/>
        </w:tc>
        <w:tc>
          <w:tcPr>
            <w:tcW w:w="1298" w:type="pct"/>
          </w:tcPr>
          <w:p w14:paraId="5D7CD2A1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18A93F9C" w14:textId="77777777" w:rsidR="00F62F7B" w:rsidRDefault="00F62F7B">
            <w:pPr>
              <w:jc w:val="right"/>
            </w:pPr>
          </w:p>
        </w:tc>
      </w:tr>
      <w:tr w:rsidR="00F62F7B" w14:paraId="4167B91B" w14:textId="77777777" w:rsidTr="00F62F7B">
        <w:trPr>
          <w:trHeight w:val="360"/>
        </w:trPr>
        <w:tc>
          <w:tcPr>
            <w:tcW w:w="641" w:type="pct"/>
          </w:tcPr>
          <w:p w14:paraId="258527B8" w14:textId="77777777" w:rsidR="00F62F7B" w:rsidRDefault="00F62F7B"/>
        </w:tc>
        <w:tc>
          <w:tcPr>
            <w:tcW w:w="1764" w:type="pct"/>
          </w:tcPr>
          <w:p w14:paraId="00517478" w14:textId="77777777" w:rsidR="00F62F7B" w:rsidRDefault="00F62F7B"/>
        </w:tc>
        <w:tc>
          <w:tcPr>
            <w:tcW w:w="1298" w:type="pct"/>
          </w:tcPr>
          <w:p w14:paraId="4FEDE307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742B6FAA" w14:textId="77777777" w:rsidR="00F62F7B" w:rsidRDefault="00F62F7B">
            <w:pPr>
              <w:jc w:val="right"/>
            </w:pPr>
          </w:p>
        </w:tc>
      </w:tr>
      <w:tr w:rsidR="00F62F7B" w14:paraId="0593C948" w14:textId="77777777" w:rsidTr="00F62F7B">
        <w:trPr>
          <w:trHeight w:val="360"/>
        </w:trPr>
        <w:tc>
          <w:tcPr>
            <w:tcW w:w="641" w:type="pct"/>
          </w:tcPr>
          <w:p w14:paraId="43350D76" w14:textId="77777777" w:rsidR="00F62F7B" w:rsidRDefault="00F62F7B"/>
        </w:tc>
        <w:tc>
          <w:tcPr>
            <w:tcW w:w="1764" w:type="pct"/>
          </w:tcPr>
          <w:p w14:paraId="65523ABC" w14:textId="77777777" w:rsidR="00F62F7B" w:rsidRDefault="00F62F7B"/>
        </w:tc>
        <w:tc>
          <w:tcPr>
            <w:tcW w:w="1298" w:type="pct"/>
          </w:tcPr>
          <w:p w14:paraId="1EA43A75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1D634D28" w14:textId="77777777" w:rsidR="00F62F7B" w:rsidRDefault="00F62F7B">
            <w:pPr>
              <w:jc w:val="right"/>
            </w:pPr>
          </w:p>
        </w:tc>
      </w:tr>
      <w:tr w:rsidR="00F62F7B" w14:paraId="7764540E" w14:textId="77777777" w:rsidTr="00F62F7B">
        <w:trPr>
          <w:trHeight w:val="360"/>
        </w:trPr>
        <w:tc>
          <w:tcPr>
            <w:tcW w:w="641" w:type="pct"/>
          </w:tcPr>
          <w:p w14:paraId="119D8927" w14:textId="77777777" w:rsidR="00F62F7B" w:rsidRDefault="00F62F7B"/>
        </w:tc>
        <w:tc>
          <w:tcPr>
            <w:tcW w:w="1764" w:type="pct"/>
          </w:tcPr>
          <w:p w14:paraId="63A36745" w14:textId="77777777" w:rsidR="00F62F7B" w:rsidRDefault="00F62F7B"/>
        </w:tc>
        <w:tc>
          <w:tcPr>
            <w:tcW w:w="1298" w:type="pct"/>
          </w:tcPr>
          <w:p w14:paraId="0EBDB48F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1EC49A68" w14:textId="77777777" w:rsidR="00F62F7B" w:rsidRDefault="00F62F7B">
            <w:pPr>
              <w:jc w:val="right"/>
            </w:pPr>
          </w:p>
        </w:tc>
      </w:tr>
      <w:tr w:rsidR="00F62F7B" w14:paraId="290C1B58" w14:textId="77777777" w:rsidTr="00F62F7B">
        <w:trPr>
          <w:trHeight w:val="360"/>
        </w:trPr>
        <w:tc>
          <w:tcPr>
            <w:tcW w:w="641" w:type="pct"/>
          </w:tcPr>
          <w:p w14:paraId="5EF999D7" w14:textId="77777777" w:rsidR="00F62F7B" w:rsidRDefault="00F62F7B"/>
        </w:tc>
        <w:tc>
          <w:tcPr>
            <w:tcW w:w="1764" w:type="pct"/>
          </w:tcPr>
          <w:p w14:paraId="288FB795" w14:textId="77777777" w:rsidR="00F62F7B" w:rsidRDefault="00F62F7B"/>
        </w:tc>
        <w:tc>
          <w:tcPr>
            <w:tcW w:w="1298" w:type="pct"/>
          </w:tcPr>
          <w:p w14:paraId="2C8286E1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267D1E9C" w14:textId="77777777" w:rsidR="00F62F7B" w:rsidRDefault="00F62F7B">
            <w:pPr>
              <w:jc w:val="right"/>
            </w:pPr>
          </w:p>
        </w:tc>
      </w:tr>
      <w:tr w:rsidR="00F62F7B" w14:paraId="1DF039BD" w14:textId="77777777" w:rsidTr="00F62F7B">
        <w:trPr>
          <w:trHeight w:val="360"/>
        </w:trPr>
        <w:tc>
          <w:tcPr>
            <w:tcW w:w="641" w:type="pct"/>
          </w:tcPr>
          <w:p w14:paraId="5081BC2F" w14:textId="77777777" w:rsidR="00F62F7B" w:rsidRDefault="00F62F7B"/>
        </w:tc>
        <w:tc>
          <w:tcPr>
            <w:tcW w:w="1764" w:type="pct"/>
          </w:tcPr>
          <w:p w14:paraId="1C1D4047" w14:textId="77777777" w:rsidR="00F62F7B" w:rsidRDefault="00F62F7B"/>
        </w:tc>
        <w:tc>
          <w:tcPr>
            <w:tcW w:w="1298" w:type="pct"/>
          </w:tcPr>
          <w:p w14:paraId="2937982B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54D5822F" w14:textId="77777777" w:rsidR="00F62F7B" w:rsidRDefault="00F62F7B">
            <w:pPr>
              <w:jc w:val="right"/>
            </w:pPr>
          </w:p>
        </w:tc>
      </w:tr>
      <w:tr w:rsidR="00F62F7B" w14:paraId="176FBBE3" w14:textId="77777777" w:rsidTr="00F62F7B">
        <w:trPr>
          <w:trHeight w:val="360"/>
        </w:trPr>
        <w:tc>
          <w:tcPr>
            <w:tcW w:w="641" w:type="pct"/>
          </w:tcPr>
          <w:p w14:paraId="23E3DA62" w14:textId="77777777" w:rsidR="00F62F7B" w:rsidRDefault="00F62F7B"/>
        </w:tc>
        <w:tc>
          <w:tcPr>
            <w:tcW w:w="1764" w:type="pct"/>
          </w:tcPr>
          <w:p w14:paraId="773DA974" w14:textId="77777777" w:rsidR="00F62F7B" w:rsidRDefault="00F62F7B"/>
        </w:tc>
        <w:tc>
          <w:tcPr>
            <w:tcW w:w="1298" w:type="pct"/>
          </w:tcPr>
          <w:p w14:paraId="139ACEC4" w14:textId="77777777" w:rsidR="00F62F7B" w:rsidRDefault="00F62F7B">
            <w:pPr>
              <w:jc w:val="right"/>
            </w:pPr>
          </w:p>
        </w:tc>
        <w:tc>
          <w:tcPr>
            <w:tcW w:w="1297" w:type="pct"/>
          </w:tcPr>
          <w:p w14:paraId="34FADFFD" w14:textId="77777777" w:rsidR="00F62F7B" w:rsidRDefault="00F62F7B">
            <w:pPr>
              <w:jc w:val="right"/>
            </w:pPr>
          </w:p>
        </w:tc>
      </w:tr>
      <w:tr w:rsidR="00F62F7B" w14:paraId="7A600F51" w14:textId="77777777" w:rsidTr="00F62F7B">
        <w:trPr>
          <w:trHeight w:val="360"/>
        </w:trPr>
        <w:tc>
          <w:tcPr>
            <w:tcW w:w="641" w:type="pct"/>
          </w:tcPr>
          <w:p w14:paraId="3487B82D" w14:textId="77777777" w:rsidR="00F62F7B" w:rsidRDefault="00F62F7B"/>
        </w:tc>
        <w:tc>
          <w:tcPr>
            <w:tcW w:w="1764" w:type="pct"/>
          </w:tcPr>
          <w:p w14:paraId="55B15F7A" w14:textId="77777777" w:rsidR="00F62F7B" w:rsidRDefault="00F62F7B"/>
        </w:tc>
        <w:tc>
          <w:tcPr>
            <w:tcW w:w="1298" w:type="pct"/>
          </w:tcPr>
          <w:p w14:paraId="10A8AFF4" w14:textId="77777777" w:rsidR="00F62F7B" w:rsidRDefault="00C34EF8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14:paraId="3272D4F2" w14:textId="77777777" w:rsidR="00F62F7B" w:rsidRDefault="00F62F7B">
            <w:pPr>
              <w:jc w:val="right"/>
            </w:pPr>
          </w:p>
        </w:tc>
      </w:tr>
      <w:tr w:rsidR="00F62F7B" w14:paraId="210EA5B3" w14:textId="77777777" w:rsidTr="00F62F7B">
        <w:trPr>
          <w:trHeight w:val="360"/>
        </w:trPr>
        <w:tc>
          <w:tcPr>
            <w:tcW w:w="641" w:type="pct"/>
          </w:tcPr>
          <w:p w14:paraId="52389A99" w14:textId="77777777" w:rsidR="00F62F7B" w:rsidRDefault="00F62F7B"/>
        </w:tc>
        <w:tc>
          <w:tcPr>
            <w:tcW w:w="1764" w:type="pct"/>
          </w:tcPr>
          <w:p w14:paraId="608FC94E" w14:textId="77777777" w:rsidR="00F62F7B" w:rsidRDefault="00F62F7B"/>
        </w:tc>
        <w:tc>
          <w:tcPr>
            <w:tcW w:w="1298" w:type="pct"/>
          </w:tcPr>
          <w:p w14:paraId="072A9A7E" w14:textId="77777777" w:rsidR="00F62F7B" w:rsidRDefault="00C34EF8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14:paraId="08758F7F" w14:textId="77777777" w:rsidR="00F62F7B" w:rsidRDefault="00F62F7B">
            <w:pPr>
              <w:jc w:val="right"/>
            </w:pPr>
          </w:p>
        </w:tc>
      </w:tr>
      <w:tr w:rsidR="00F62F7B" w14:paraId="245BCE7D" w14:textId="77777777" w:rsidTr="00F62F7B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14:paraId="49F77E19" w14:textId="77777777" w:rsidR="00F62F7B" w:rsidRDefault="00F62F7B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14:paraId="36AD5628" w14:textId="77777777" w:rsidR="00F62F7B" w:rsidRDefault="00F62F7B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14:paraId="32CF048A" w14:textId="77777777" w:rsidR="00F62F7B" w:rsidRDefault="00C34EF8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14:paraId="4AEDEAF6" w14:textId="77777777" w:rsidR="00F62F7B" w:rsidRDefault="00F62F7B">
            <w:pPr>
              <w:jc w:val="right"/>
            </w:pPr>
          </w:p>
        </w:tc>
      </w:tr>
      <w:tr w:rsidR="00F62F7B" w14:paraId="7907FA64" w14:textId="77777777" w:rsidTr="00F62F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14:paraId="710D5332" w14:textId="77777777" w:rsidR="00F62F7B" w:rsidRDefault="00F62F7B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14:paraId="273D9170" w14:textId="77777777" w:rsidR="00F62F7B" w:rsidRDefault="00F62F7B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14:paraId="00013B4D" w14:textId="77777777" w:rsidR="00F62F7B" w:rsidRDefault="00C34EF8">
            <w:r>
              <w:t xml:space="preserve">Total Due By </w:t>
            </w:r>
            <w:sdt>
              <w:sdtPr>
                <w:id w:val="826634738"/>
                <w:placeholder>
                  <w:docPart w:val="1338855D856B4100B81DE0DD53BB0316"/>
                </w:placeholder>
                <w:showingPlcHdr/>
                <w:date w:fullDate="2012-12-27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14:paraId="4A4CA2A2" w14:textId="77777777" w:rsidR="00F62F7B" w:rsidRDefault="00F62F7B"/>
        </w:tc>
      </w:tr>
    </w:tbl>
    <w:p w14:paraId="421DB85A" w14:textId="55DC358A" w:rsidR="007F49A5" w:rsidRDefault="00C34EF8">
      <w:pPr>
        <w:pStyle w:val="Closing"/>
      </w:pPr>
      <w:r>
        <w:t>Thank you for your business!</w:t>
      </w:r>
    </w:p>
    <w:p w14:paraId="7BFED87B" w14:textId="77777777" w:rsidR="007F49A5" w:rsidRDefault="007F49A5">
      <w:pPr>
        <w:rPr>
          <w:rFonts w:asciiTheme="majorHAnsi" w:eastAsiaTheme="majorEastAsia" w:hAnsiTheme="majorHAnsi" w:cstheme="majorBidi"/>
          <w:color w:val="F24F4F" w:themeColor="accent1"/>
          <w:sz w:val="22"/>
          <w:szCs w:val="22"/>
        </w:rPr>
      </w:pPr>
      <w:r>
        <w:br w:type="page"/>
      </w:r>
    </w:p>
    <w:p w14:paraId="53B4B04C" w14:textId="7AC3CF5B" w:rsidR="00F62F7B" w:rsidRDefault="00F62F7B">
      <w:pPr>
        <w:pStyle w:val="Closing"/>
      </w:pPr>
    </w:p>
    <w:p w14:paraId="44F6CCD2" w14:textId="75F921BD" w:rsidR="007F49A5" w:rsidRDefault="007F49A5" w:rsidP="007F49A5">
      <w:r>
        <w:t>Invoice number format</w:t>
      </w:r>
    </w:p>
    <w:p w14:paraId="71905255" w14:textId="48B37EB0" w:rsidR="007F49A5" w:rsidRDefault="007F49A5" w:rsidP="007F49A5"/>
    <w:p w14:paraId="291010DD" w14:textId="61648C2E" w:rsidR="007F49A5" w:rsidRDefault="007F49A5" w:rsidP="007F49A5">
      <w:r>
        <w:t>AP20SW001</w:t>
      </w:r>
    </w:p>
    <w:p w14:paraId="6962B29A" w14:textId="0A6A9B62" w:rsidR="007F49A5" w:rsidRDefault="007F49A5" w:rsidP="007F49A5"/>
    <w:p w14:paraId="36D7C57C" w14:textId="79F327C9" w:rsidR="007F49A5" w:rsidRPr="007F49A5" w:rsidRDefault="007F49A5" w:rsidP="007F49A5">
      <w:r>
        <w:t>[Company Name][Last 2 number of year][SW][Sequence number]</w:t>
      </w:r>
    </w:p>
    <w:sectPr w:rsidR="007F49A5" w:rsidRPr="007F49A5">
      <w:footerReference w:type="default" r:id="rId11"/>
      <w:footerReference w:type="first" r:id="rId12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17DA4" w14:textId="77777777" w:rsidR="0043415D" w:rsidRDefault="0043415D">
      <w:pPr>
        <w:spacing w:before="0" w:after="0"/>
      </w:pPr>
      <w:r>
        <w:separator/>
      </w:r>
    </w:p>
  </w:endnote>
  <w:endnote w:type="continuationSeparator" w:id="0">
    <w:p w14:paraId="7ED01D32" w14:textId="77777777" w:rsidR="0043415D" w:rsidRDefault="004341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2C85" w14:textId="77777777" w:rsidR="00F62F7B" w:rsidRDefault="00C34EF8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F62F7B" w14:paraId="0491881A" w14:textId="77777777">
      <w:trPr>
        <w:jc w:val="center"/>
      </w:trPr>
      <w:tc>
        <w:tcPr>
          <w:tcW w:w="1665" w:type="pct"/>
          <w:vAlign w:val="center"/>
        </w:tcPr>
        <w:p w14:paraId="595FA70D" w14:textId="77777777" w:rsidR="00F62F7B" w:rsidRDefault="00C34EF8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sdt>
            <w:sdtPr>
              <w:alias w:val="Telephone"/>
              <w:tag w:val="Telephone"/>
              <w:id w:val="599758962"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t>[Telephone]</w:t>
              </w:r>
            </w:sdtContent>
          </w:sdt>
        </w:p>
      </w:tc>
      <w:tc>
        <w:tcPr>
          <w:tcW w:w="3335" w:type="pct"/>
          <w:vAlign w:val="center"/>
        </w:tcPr>
        <w:p w14:paraId="45987371" w14:textId="77777777" w:rsidR="00F62F7B" w:rsidRDefault="00C34EF8">
          <w:pPr>
            <w:pStyle w:val="Footer"/>
          </w:pPr>
          <w:r>
            <w:rPr>
              <w:rStyle w:val="ContactHeading"/>
            </w:rPr>
            <w:t xml:space="preserve">Email: </w:t>
          </w:r>
          <w:sdt>
            <w:sdtPr>
              <w:alias w:val="Email"/>
              <w:tag w:val="Email"/>
              <w:id w:val="-161245697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[Email]</w:t>
              </w:r>
            </w:sdtContent>
          </w:sdt>
        </w:p>
      </w:tc>
    </w:tr>
    <w:tr w:rsidR="00F62F7B" w14:paraId="175A95F8" w14:textId="77777777">
      <w:trPr>
        <w:jc w:val="center"/>
      </w:trPr>
      <w:tc>
        <w:tcPr>
          <w:tcW w:w="1665" w:type="pct"/>
          <w:vAlign w:val="center"/>
        </w:tcPr>
        <w:p w14:paraId="5E1EFCF3" w14:textId="77777777" w:rsidR="00F62F7B" w:rsidRDefault="00C34EF8">
          <w:pPr>
            <w:pStyle w:val="Footer"/>
          </w:pPr>
          <w:r>
            <w:rPr>
              <w:rStyle w:val="ContactHeading"/>
            </w:rPr>
            <w:t xml:space="preserve">Fax: </w:t>
          </w:r>
          <w:sdt>
            <w:sdtPr>
              <w:alias w:val="Fax"/>
              <w:tag w:val="Fax"/>
              <w:id w:val="1789473382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tc>
        <w:tcPr>
          <w:tcW w:w="3335" w:type="pct"/>
          <w:vAlign w:val="center"/>
        </w:tcPr>
        <w:p w14:paraId="65DAD642" w14:textId="77777777" w:rsidR="00F62F7B" w:rsidRDefault="00C34EF8">
          <w:pPr>
            <w:pStyle w:val="Footer"/>
          </w:pPr>
          <w:r>
            <w:rPr>
              <w:rStyle w:val="ContactHeading"/>
            </w:rPr>
            <w:t>Web:</w:t>
          </w:r>
          <w:r>
            <w:t xml:space="preserve"> </w:t>
          </w:r>
          <w:sdt>
            <w:sdtPr>
              <w:alias w:val="Web"/>
              <w:tag w:val="Web"/>
              <w:id w:val="-1288270300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[Web address]</w:t>
              </w:r>
            </w:sdtContent>
          </w:sdt>
        </w:p>
      </w:tc>
    </w:tr>
  </w:tbl>
  <w:p w14:paraId="09380577" w14:textId="77777777" w:rsidR="00F62F7B" w:rsidRDefault="00F62F7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011B6" w14:textId="77777777" w:rsidR="0043415D" w:rsidRDefault="0043415D">
      <w:pPr>
        <w:spacing w:before="0" w:after="0"/>
      </w:pPr>
      <w:r>
        <w:separator/>
      </w:r>
    </w:p>
  </w:footnote>
  <w:footnote w:type="continuationSeparator" w:id="0">
    <w:p w14:paraId="7DB3C034" w14:textId="77777777" w:rsidR="0043415D" w:rsidRDefault="0043415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F4"/>
    <w:rsid w:val="0043415D"/>
    <w:rsid w:val="005E4CF4"/>
    <w:rsid w:val="007F49A5"/>
    <w:rsid w:val="00C34EF8"/>
    <w:rsid w:val="00F6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94250"/>
  <w15:chartTrackingRefBased/>
  <w15:docId w15:val="{93B944E8-EE80-469F-A08F-43B554E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i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D263A9AF44E6AA2402D628D88A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845DA-2E5D-4210-863C-9708FEF3769E}"/>
      </w:docPartPr>
      <w:docPartBody>
        <w:p w:rsidR="00FB1285" w:rsidRDefault="00166F2F">
          <w:pPr>
            <w:pStyle w:val="FF8D263A9AF44E6AA2402D628D88AA4D"/>
          </w:pPr>
          <w:r>
            <w:t>[Company]</w:t>
          </w:r>
        </w:p>
      </w:docPartBody>
    </w:docPart>
    <w:docPart>
      <w:docPartPr>
        <w:name w:val="552E3F35C3F6491C95675C3EF939D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39EA-063B-4919-B711-2D3766E30A6E}"/>
      </w:docPartPr>
      <w:docPartBody>
        <w:p w:rsidR="00FB1285" w:rsidRDefault="00166F2F">
          <w:pPr>
            <w:pStyle w:val="552E3F35C3F6491C95675C3EF939D203"/>
          </w:pPr>
          <w:r>
            <w:t>[Street Address, City, ST ZIP Code]</w:t>
          </w:r>
        </w:p>
      </w:docPartBody>
    </w:docPart>
    <w:docPart>
      <w:docPartPr>
        <w:name w:val="38127A9383AA4CE39C67CBC6EAC09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1C05-6371-4CB6-828F-978F8949F574}"/>
      </w:docPartPr>
      <w:docPartBody>
        <w:p w:rsidR="00FB1285" w:rsidRDefault="00166F2F">
          <w:pPr>
            <w:pStyle w:val="38127A9383AA4CE39C67CBC6EAC09431"/>
          </w:pPr>
          <w:r>
            <w:t>[Click to select date]</w:t>
          </w:r>
        </w:p>
      </w:docPartBody>
    </w:docPart>
    <w:docPart>
      <w:docPartPr>
        <w:name w:val="B47298B374FE4AB4AD677A4AF77FD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D8CE9-62A6-4BF0-8CA2-8EF0CAB5D165}"/>
      </w:docPartPr>
      <w:docPartBody>
        <w:p w:rsidR="00FB1285" w:rsidRDefault="00166F2F">
          <w:pPr>
            <w:pStyle w:val="B47298B374FE4AB4AD677A4AF77FDCBC"/>
          </w:pPr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  <w:docPart>
      <w:docPartPr>
        <w:name w:val="D6B46C0FC7D74ADBBD8C154696EDF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46C45-276F-416D-BECA-D0429F394221}"/>
      </w:docPartPr>
      <w:docPartBody>
        <w:p w:rsidR="00FB1285" w:rsidRDefault="00166F2F">
          <w:pPr>
            <w:pStyle w:val="D6B46C0FC7D74ADBBD8C154696EDFEB6"/>
          </w:pPr>
          <w:r>
            <w:t>Same as recipient</w:t>
          </w:r>
        </w:p>
      </w:docPartBody>
    </w:docPart>
    <w:docPart>
      <w:docPartPr>
        <w:name w:val="8ADAEB8699F84AE18B921CAEF8B1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8967-CE33-48A4-AE61-773A3D8778AE}"/>
      </w:docPartPr>
      <w:docPartBody>
        <w:p w:rsidR="00FB1285" w:rsidRDefault="00166F2F">
          <w:pPr>
            <w:pStyle w:val="8ADAEB8699F84AE18B921CAEF8B129C3"/>
          </w:pPr>
          <w:r>
            <w:t>[Add additional instructions]</w:t>
          </w:r>
        </w:p>
      </w:docPartBody>
    </w:docPart>
    <w:docPart>
      <w:docPartPr>
        <w:name w:val="1338855D856B4100B81DE0DD53BB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E772E-EEC7-4764-9721-9CEF81C403D0}"/>
      </w:docPartPr>
      <w:docPartBody>
        <w:p w:rsidR="00FB1285" w:rsidRDefault="00166F2F">
          <w:pPr>
            <w:pStyle w:val="1338855D856B4100B81DE0DD53BB0316"/>
          </w:pPr>
          <w:r>
            <w:t>[Date]</w:t>
          </w:r>
        </w:p>
      </w:docPartBody>
    </w:docPart>
    <w:docPart>
      <w:docPartPr>
        <w:name w:val="E29CF51704954B05AA973729DF488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B172-1AE3-42B8-A674-95FBC6DF9204}"/>
      </w:docPartPr>
      <w:docPartBody>
        <w:p w:rsidR="00FB1285" w:rsidRDefault="00166F2F">
          <w:pPr>
            <w:pStyle w:val="E29CF51704954B05AA973729DF4887C5"/>
          </w:pPr>
          <w:r>
            <w:rPr>
              <w:rStyle w:val="Strong"/>
            </w:rPr>
            <w:t>[0000]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2F"/>
    <w:rsid w:val="00166F2F"/>
    <w:rsid w:val="003B6FB9"/>
    <w:rsid w:val="00F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8D263A9AF44E6AA2402D628D88AA4D">
    <w:name w:val="FF8D263A9AF44E6AA2402D628D88AA4D"/>
  </w:style>
  <w:style w:type="paragraph" w:customStyle="1" w:styleId="552E3F35C3F6491C95675C3EF939D203">
    <w:name w:val="552E3F35C3F6491C95675C3EF939D203"/>
  </w:style>
  <w:style w:type="paragraph" w:customStyle="1" w:styleId="38127A9383AA4CE39C67CBC6EAC09431">
    <w:name w:val="38127A9383AA4CE39C67CBC6EAC09431"/>
  </w:style>
  <w:style w:type="paragraph" w:customStyle="1" w:styleId="B47298B374FE4AB4AD677A4AF77FDCBC">
    <w:name w:val="B47298B374FE4AB4AD677A4AF77FDCBC"/>
  </w:style>
  <w:style w:type="paragraph" w:customStyle="1" w:styleId="D6B46C0FC7D74ADBBD8C154696EDFEB6">
    <w:name w:val="D6B46C0FC7D74ADBBD8C154696EDFEB6"/>
  </w:style>
  <w:style w:type="paragraph" w:customStyle="1" w:styleId="8ADAEB8699F84AE18B921CAEF8B129C3">
    <w:name w:val="8ADAEB8699F84AE18B921CAEF8B129C3"/>
  </w:style>
  <w:style w:type="paragraph" w:customStyle="1" w:styleId="1338855D856B4100B81DE0DD53BB0316">
    <w:name w:val="1338855D856B4100B81DE0DD53BB0316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E29CF51704954B05AA973729DF4887C5">
    <w:name w:val="E29CF51704954B05AA973729DF488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Mono Darobo</dc:creator>
  <cp:lastModifiedBy>Darobo Mono</cp:lastModifiedBy>
  <cp:revision>2</cp:revision>
  <dcterms:created xsi:type="dcterms:W3CDTF">2020-12-15T00:36:00Z</dcterms:created>
  <dcterms:modified xsi:type="dcterms:W3CDTF">2020-12-15T00:48:00Z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