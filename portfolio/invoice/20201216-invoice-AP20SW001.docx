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A9D2B" w14:textId="77777777" w:rsidR="00C720DD" w:rsidRDefault="00C720DD" w:rsidP="00C720DD">
      <w:pPr>
        <w:pStyle w:val="Title"/>
        <w:jc w:val="center"/>
      </w:pPr>
      <w:r>
        <w:t xml:space="preserve">Invoice </w:t>
      </w:r>
      <w:r>
        <w:rPr>
          <w:rStyle w:val="Strong"/>
        </w:rPr>
        <w:t>AP20SW001</w:t>
      </w:r>
    </w:p>
    <w:p w14:paraId="1CD768C2" w14:textId="0A0A7A7D" w:rsidR="00C720DD" w:rsidRDefault="00C720DD"/>
    <w:tbl>
      <w:tblPr>
        <w:tblStyle w:val="LayoutTable"/>
        <w:tblW w:w="535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829"/>
        <w:gridCol w:w="1801"/>
      </w:tblGrid>
      <w:tr w:rsidR="00F62F7B" w14:paraId="31AB2FB5" w14:textId="77777777" w:rsidTr="00FD19AB">
        <w:trPr>
          <w:trHeight w:val="80"/>
        </w:trPr>
        <w:tc>
          <w:tcPr>
            <w:tcW w:w="4065" w:type="pct"/>
            <w:vAlign w:val="bottom"/>
          </w:tcPr>
          <w:p w14:paraId="4F993710" w14:textId="77777777" w:rsidR="00F62F7B" w:rsidRDefault="004029EF" w:rsidP="006C2A8D">
            <w:pPr>
              <w:pStyle w:val="Name"/>
              <w:spacing w:after="60"/>
            </w:pPr>
            <w:r>
              <w:t xml:space="preserve">Shenzhen </w:t>
            </w:r>
            <w:proofErr w:type="spellStart"/>
            <w:r>
              <w:t>Ruyin</w:t>
            </w:r>
            <w:proofErr w:type="spellEnd"/>
            <w:r>
              <w:t xml:space="preserve"> Technology Co, Ltd.</w:t>
            </w:r>
          </w:p>
          <w:p w14:paraId="4EBE00D6" w14:textId="77777777" w:rsidR="004029EF" w:rsidRDefault="004029EF" w:rsidP="006C2A8D">
            <w:pPr>
              <w:pStyle w:val="Name"/>
              <w:spacing w:after="60"/>
              <w:rPr>
                <w:color w:val="000000" w:themeColor="text1"/>
                <w:sz w:val="20"/>
                <w:szCs w:val="20"/>
              </w:rPr>
            </w:pPr>
          </w:p>
          <w:p w14:paraId="0A00E571" w14:textId="77777777" w:rsidR="004029EF" w:rsidRDefault="004029EF" w:rsidP="004029EF">
            <w:pPr>
              <w:pStyle w:val="NoSpacing"/>
              <w:rPr>
                <w:rFonts w:ascii="SimSun" w:eastAsia="SimSun" w:hAnsi="SimSun" w:cs="SimSun"/>
              </w:rPr>
            </w:pPr>
            <w:r w:rsidRPr="004029EF">
              <w:rPr>
                <w:b/>
                <w:bCs/>
                <w:color w:val="C00000"/>
              </w:rPr>
              <w:t>First Name</w:t>
            </w:r>
            <w:r w:rsidRPr="004029EF">
              <w:t xml:space="preserve"> Zhang</w:t>
            </w:r>
            <w:r>
              <w:t xml:space="preserve"> </w:t>
            </w:r>
            <w:r w:rsidRPr="00CD16A7">
              <w:rPr>
                <w:rFonts w:ascii="SimSun" w:eastAsia="SimSun" w:hAnsi="SimSun" w:cs="SimSun" w:hint="eastAsia"/>
              </w:rPr>
              <w:t>张</w:t>
            </w:r>
          </w:p>
          <w:p w14:paraId="5F6EC4EA" w14:textId="77777777" w:rsidR="004029EF" w:rsidRDefault="004029EF" w:rsidP="004029EF">
            <w:pPr>
              <w:pStyle w:val="NoSpacing"/>
              <w:rPr>
                <w:rFonts w:ascii="SimSun" w:eastAsia="SimSun" w:hAnsi="SimSun" w:cs="SimSun"/>
              </w:rPr>
            </w:pPr>
            <w:r>
              <w:rPr>
                <w:b/>
                <w:bCs/>
                <w:color w:val="C00000"/>
              </w:rPr>
              <w:t xml:space="preserve">Last Name </w:t>
            </w:r>
            <w:proofErr w:type="spellStart"/>
            <w:r w:rsidRPr="004029EF">
              <w:t>ShaoRun</w:t>
            </w:r>
            <w:proofErr w:type="spellEnd"/>
            <w:r>
              <w:rPr>
                <w:b/>
                <w:bCs/>
                <w:color w:val="C00000"/>
              </w:rPr>
              <w:t xml:space="preserve"> </w:t>
            </w:r>
            <w:proofErr w:type="spellStart"/>
            <w:r w:rsidRPr="00CD16A7">
              <w:rPr>
                <w:rFonts w:ascii="SimSun" w:eastAsia="SimSun" w:hAnsi="SimSun" w:cs="SimSun" w:hint="eastAsia"/>
              </w:rPr>
              <w:t>绍润</w:t>
            </w:r>
            <w:proofErr w:type="spellEnd"/>
          </w:p>
          <w:p w14:paraId="54C536E7" w14:textId="29AC8197" w:rsidR="004029EF" w:rsidRPr="004029EF" w:rsidRDefault="004029EF" w:rsidP="004029EF">
            <w:pPr>
              <w:pStyle w:val="NoSpacing"/>
            </w:pPr>
            <w:r w:rsidRPr="004029EF">
              <w:rPr>
                <w:b/>
                <w:bCs/>
                <w:color w:val="C00000"/>
              </w:rPr>
              <w:t xml:space="preserve">Phone </w:t>
            </w:r>
            <w:proofErr w:type="gramStart"/>
            <w:r w:rsidRPr="004029EF">
              <w:rPr>
                <w:b/>
                <w:bCs/>
                <w:color w:val="C00000"/>
              </w:rPr>
              <w:t>Number</w:t>
            </w:r>
            <w:r w:rsidRPr="004029EF">
              <w:rPr>
                <w:color w:val="C00000"/>
              </w:rPr>
              <w:t xml:space="preserve">  </w:t>
            </w:r>
            <w:r w:rsidRPr="004029EF">
              <w:t>+</w:t>
            </w:r>
            <w:proofErr w:type="gramEnd"/>
            <w:r w:rsidRPr="004029EF">
              <w:t>8613145827424</w:t>
            </w:r>
          </w:p>
          <w:p w14:paraId="07C1643C" w14:textId="73534D91" w:rsidR="004029EF" w:rsidRDefault="004029EF" w:rsidP="004029EF">
            <w:pPr>
              <w:pStyle w:val="NoSpacing"/>
            </w:pPr>
            <w:r>
              <w:rPr>
                <w:b/>
                <w:bCs/>
                <w:color w:val="C00000"/>
              </w:rPr>
              <w:t xml:space="preserve">Email </w:t>
            </w:r>
            <w:hyperlink r:id="rId10" w:history="1">
              <w:r w:rsidR="00FD19AB" w:rsidRPr="005444A8">
                <w:rPr>
                  <w:rStyle w:val="Hyperlink"/>
                </w:rPr>
                <w:t>ruyin_global@aliyun.com</w:t>
              </w:r>
            </w:hyperlink>
          </w:p>
          <w:p w14:paraId="5DD3B2D4" w14:textId="28C9004A" w:rsidR="001F7EBB" w:rsidRDefault="001F7EBB" w:rsidP="004029EF">
            <w:pPr>
              <w:pStyle w:val="NoSpacing"/>
            </w:pPr>
            <w:r>
              <w:rPr>
                <w:b/>
                <w:bCs/>
                <w:color w:val="C00000"/>
              </w:rPr>
              <w:t xml:space="preserve">Site </w:t>
            </w:r>
            <w:r w:rsidRPr="001F7EBB">
              <w:rPr>
                <w:rStyle w:val="Hyperlink"/>
              </w:rPr>
              <w:t>http://apollo.exidea.tech/</w:t>
            </w:r>
          </w:p>
          <w:p w14:paraId="073408F1" w14:textId="14EBF2FD" w:rsidR="00FD19AB" w:rsidRDefault="00FD19AB" w:rsidP="00FD19AB">
            <w:pPr>
              <w:pStyle w:val="NoSpacing"/>
              <w:ind w:right="-540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Address</w:t>
            </w:r>
            <w:r w:rsidRPr="004029EF">
              <w:t xml:space="preserve"> </w:t>
            </w:r>
            <w:r w:rsidRPr="00FD19AB">
              <w:t xml:space="preserve">706B, Building 6, 3rd Lane, </w:t>
            </w:r>
            <w:proofErr w:type="spellStart"/>
            <w:r w:rsidRPr="00FD19AB">
              <w:t>Mobu</w:t>
            </w:r>
            <w:proofErr w:type="spellEnd"/>
            <w:r w:rsidRPr="00FD19AB">
              <w:t xml:space="preserve"> New Village, </w:t>
            </w:r>
            <w:proofErr w:type="spellStart"/>
            <w:r w:rsidRPr="00FD19AB">
              <w:t>Xixiang</w:t>
            </w:r>
            <w:proofErr w:type="spellEnd"/>
            <w:r w:rsidRPr="00FD19AB">
              <w:t xml:space="preserve"> Street, </w:t>
            </w:r>
            <w:proofErr w:type="spellStart"/>
            <w:r w:rsidRPr="00FD19AB">
              <w:t>Baoan</w:t>
            </w:r>
            <w:proofErr w:type="spellEnd"/>
            <w:r w:rsidRPr="00FD19AB">
              <w:t xml:space="preserve"> District, Shenzhen </w:t>
            </w:r>
          </w:p>
          <w:p w14:paraId="35E29173" w14:textId="5C4F6DFA" w:rsidR="0074288B" w:rsidRPr="00C720DD" w:rsidRDefault="004029EF" w:rsidP="00FD19AB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Company Certification</w:t>
            </w:r>
            <w:r w:rsidRPr="004029EF">
              <w:t xml:space="preserve"> </w:t>
            </w:r>
            <w:r w:rsidR="0074288B" w:rsidRPr="00C720DD">
              <w:rPr>
                <w:b/>
                <w:bCs/>
                <w:color w:val="C00000"/>
              </w:rPr>
              <w:t>from the Government</w:t>
            </w:r>
          </w:p>
          <w:p w14:paraId="4FF2B2E1" w14:textId="77777777" w:rsidR="0074288B" w:rsidRDefault="0074288B" w:rsidP="0074288B">
            <w:pPr>
              <w:pStyle w:val="InvoiceHeading"/>
            </w:pPr>
            <w:r>
              <w:rPr>
                <w:noProof/>
              </w:rPr>
              <w:drawing>
                <wp:inline distT="0" distB="0" distL="0" distR="0" wp14:anchorId="14A21834" wp14:editId="7168B4A5">
                  <wp:extent cx="3724275" cy="5267836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150" cy="527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20B71" w14:textId="63D33956" w:rsidR="0074288B" w:rsidRPr="004029EF" w:rsidRDefault="0074288B" w:rsidP="00C720DD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935" w:type="pct"/>
            <w:vAlign w:val="bottom"/>
          </w:tcPr>
          <w:p w14:paraId="156DD5AE" w14:textId="1E5BC4DE" w:rsidR="00F62F7B" w:rsidRDefault="00F62F7B">
            <w:pPr>
              <w:pStyle w:val="NoSpacing"/>
            </w:pPr>
          </w:p>
        </w:tc>
      </w:tr>
    </w:tbl>
    <w:p w14:paraId="0F51EEC6" w14:textId="77777777" w:rsidR="00F62F7B" w:rsidRDefault="002F0962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E3221" wp14:editId="4715EEC9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171C" w14:textId="6EBDE397" w:rsidR="00F62F7B" w:rsidRDefault="00F62F7B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223E32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14:paraId="1CEA171C" w14:textId="6EBDE397" w:rsidR="00F62F7B" w:rsidRDefault="00F62F7B">
                      <w:pPr>
                        <w:pStyle w:val="Title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AAC5870" w14:textId="0D57C672" w:rsidR="004029EF" w:rsidRDefault="004029EF">
      <w:pPr>
        <w:pStyle w:val="InvoiceHeading"/>
      </w:pPr>
    </w:p>
    <w:tbl>
      <w:tblPr>
        <w:tblStyle w:val="LayoutTable"/>
        <w:tblpPr w:leftFromText="180" w:rightFromText="180" w:vertAnchor="text" w:horzAnchor="margin" w:tblpY="151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84"/>
        <w:gridCol w:w="2988"/>
        <w:gridCol w:w="3028"/>
      </w:tblGrid>
      <w:tr w:rsidR="0074288B" w14:paraId="795140EF" w14:textId="77777777" w:rsidTr="0074288B">
        <w:tc>
          <w:tcPr>
            <w:tcW w:w="2984" w:type="dxa"/>
            <w:vAlign w:val="bottom"/>
          </w:tcPr>
          <w:p w14:paraId="1442A598" w14:textId="77777777" w:rsidR="0074288B" w:rsidRDefault="0074288B" w:rsidP="0074288B">
            <w:pPr>
              <w:pStyle w:val="InvoiceHeading"/>
              <w:spacing w:after="60"/>
            </w:pPr>
            <w:bookmarkStart w:id="0" w:name="_Hlk58992957"/>
            <w:r>
              <w:t>Date</w:t>
            </w:r>
          </w:p>
        </w:tc>
        <w:tc>
          <w:tcPr>
            <w:tcW w:w="2988" w:type="dxa"/>
            <w:vAlign w:val="bottom"/>
          </w:tcPr>
          <w:p w14:paraId="5BD77881" w14:textId="77777777" w:rsidR="0074288B" w:rsidRDefault="0074288B" w:rsidP="0074288B">
            <w:pPr>
              <w:pStyle w:val="InvoiceHeading"/>
              <w:spacing w:after="60"/>
            </w:pPr>
            <w:r>
              <w:t>Bill To</w:t>
            </w:r>
          </w:p>
        </w:tc>
        <w:tc>
          <w:tcPr>
            <w:tcW w:w="3028" w:type="dxa"/>
            <w:vAlign w:val="bottom"/>
          </w:tcPr>
          <w:p w14:paraId="7436E738" w14:textId="77777777" w:rsidR="0074288B" w:rsidRDefault="0074288B" w:rsidP="0074288B">
            <w:pPr>
              <w:pStyle w:val="InvoiceHeading"/>
              <w:spacing w:after="60"/>
            </w:pPr>
            <w:r>
              <w:t>Pay To</w:t>
            </w:r>
          </w:p>
        </w:tc>
      </w:tr>
      <w:tr w:rsidR="0074288B" w14:paraId="5E9CC30F" w14:textId="77777777" w:rsidTr="0074288B">
        <w:sdt>
          <w:sdtPr>
            <w:id w:val="-1843920489"/>
            <w:placeholder>
              <w:docPart w:val="5C085DEEB1384B9AA3D2A7DCC98DE2E3"/>
            </w:placeholder>
            <w:date w:fullDate="2020-12-14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84" w:type="dxa"/>
                <w:tcMar>
                  <w:bottom w:w="360" w:type="dxa"/>
                </w:tcMar>
              </w:tcPr>
              <w:p w14:paraId="3D34F8C0" w14:textId="77777777" w:rsidR="0074288B" w:rsidRDefault="0074288B" w:rsidP="0074288B">
                <w:pPr>
                  <w:pStyle w:val="NoSpacing"/>
                </w:pPr>
                <w:r>
                  <w:t>December 14, 2020</w:t>
                </w:r>
              </w:p>
            </w:tc>
          </w:sdtContent>
        </w:sdt>
        <w:tc>
          <w:tcPr>
            <w:tcW w:w="2988" w:type="dxa"/>
            <w:tcMar>
              <w:bottom w:w="360" w:type="dxa"/>
            </w:tcMar>
          </w:tcPr>
          <w:p w14:paraId="3437B531" w14:textId="77777777" w:rsidR="0074288B" w:rsidRDefault="0074288B" w:rsidP="0074288B">
            <w:pPr>
              <w:pStyle w:val="NoSpacing"/>
            </w:pPr>
            <w:r>
              <w:t>Dots Media &amp; Advertising</w:t>
            </w:r>
          </w:p>
        </w:tc>
        <w:tc>
          <w:tcPr>
            <w:tcW w:w="3028" w:type="dxa"/>
            <w:tcMar>
              <w:bottom w:w="360" w:type="dxa"/>
            </w:tcMar>
          </w:tcPr>
          <w:p w14:paraId="582EF1AA" w14:textId="77777777" w:rsidR="0074288B" w:rsidRDefault="0074288B" w:rsidP="0074288B">
            <w:pPr>
              <w:pStyle w:val="NoSpacing"/>
              <w:spacing w:line="320" w:lineRule="exact"/>
            </w:pPr>
            <w:proofErr w:type="spellStart"/>
            <w:r>
              <w:t>Paypal</w:t>
            </w:r>
            <w:proofErr w:type="spellEnd"/>
            <w:r>
              <w:t xml:space="preserve"> Account</w:t>
            </w:r>
          </w:p>
          <w:p w14:paraId="1BF9F0EF" w14:textId="77777777" w:rsidR="0074288B" w:rsidRDefault="0074288B" w:rsidP="0074288B">
            <w:pPr>
              <w:pStyle w:val="NoSpacing"/>
              <w:spacing w:line="320" w:lineRule="exact"/>
            </w:pPr>
            <w:r w:rsidRPr="004029EF">
              <w:t>zhrui220819@yeah.net</w:t>
            </w:r>
          </w:p>
        </w:tc>
      </w:tr>
    </w:tbl>
    <w:bookmarkEnd w:id="0"/>
    <w:p w14:paraId="7578D5AE" w14:textId="10C975E4" w:rsidR="00F62F7B" w:rsidRDefault="002F0962">
      <w:pPr>
        <w:pStyle w:val="InvoiceHeading"/>
      </w:pPr>
      <w:r>
        <w:t>Instructions</w:t>
      </w:r>
    </w:p>
    <w:p w14:paraId="37AA5CBD" w14:textId="581B3A04" w:rsidR="00F62F7B" w:rsidRDefault="008F46EA">
      <w:pPr>
        <w:pStyle w:val="InvoiceText"/>
      </w:pPr>
      <w:r>
        <w:t>Payment for the current</w:t>
      </w:r>
      <w:r w:rsidR="00AE768F">
        <w:t xml:space="preserve"> </w:t>
      </w:r>
      <w:r>
        <w:t>projects</w:t>
      </w:r>
    </w:p>
    <w:tbl>
      <w:tblPr>
        <w:tblStyle w:val="InvoiceTable"/>
        <w:tblW w:w="4949" w:type="pct"/>
        <w:tblLook w:val="04E0" w:firstRow="1" w:lastRow="1" w:firstColumn="1" w:lastColumn="0" w:noHBand="0" w:noVBand="1"/>
        <w:tblDescription w:val="Invoice table"/>
      </w:tblPr>
      <w:tblGrid>
        <w:gridCol w:w="1985"/>
        <w:gridCol w:w="5396"/>
        <w:gridCol w:w="1527"/>
      </w:tblGrid>
      <w:tr w:rsidR="005821EC" w14:paraId="4619D412" w14:textId="77777777" w:rsidTr="008E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114" w:type="pct"/>
          </w:tcPr>
          <w:p w14:paraId="1DB48120" w14:textId="385A17BC" w:rsidR="005821EC" w:rsidRDefault="005821EC">
            <w:r>
              <w:t>Project</w:t>
            </w:r>
          </w:p>
        </w:tc>
        <w:tc>
          <w:tcPr>
            <w:tcW w:w="3029" w:type="pct"/>
          </w:tcPr>
          <w:p w14:paraId="5EE5BB7C" w14:textId="61C3DA87" w:rsidR="005821EC" w:rsidRDefault="005821EC" w:rsidP="005821EC">
            <w:pPr>
              <w:jc w:val="center"/>
            </w:pPr>
            <w:r>
              <w:t>Description</w:t>
            </w:r>
          </w:p>
        </w:tc>
        <w:tc>
          <w:tcPr>
            <w:tcW w:w="857" w:type="pct"/>
          </w:tcPr>
          <w:p w14:paraId="2E5676D7" w14:textId="586176F3" w:rsidR="005821EC" w:rsidRDefault="005821EC">
            <w:pPr>
              <w:jc w:val="right"/>
            </w:pPr>
            <w:r>
              <w:t>Total</w:t>
            </w:r>
            <w:r w:rsidR="00BB153A">
              <w:t xml:space="preserve"> (USD)</w:t>
            </w:r>
          </w:p>
        </w:tc>
      </w:tr>
      <w:tr w:rsidR="009D447D" w14:paraId="71F95D81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3BB2909" w14:textId="2EAA8AB1" w:rsidR="009D447D" w:rsidRDefault="008E708F">
            <w:r>
              <w:t>Multivendor commerce App</w:t>
            </w:r>
          </w:p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1E222560" w14:textId="484763A9" w:rsidR="009D447D" w:rsidRDefault="009D447D" w:rsidP="005821EC">
            <w:r>
              <w:t>Finished admin panel, backend, android app</w:t>
            </w:r>
          </w:p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1F0084F5" w14:textId="055CD381" w:rsidR="009D447D" w:rsidRDefault="009D447D">
            <w:pPr>
              <w:jc w:val="right"/>
            </w:pPr>
            <w:r>
              <w:t>1600</w:t>
            </w:r>
          </w:p>
        </w:tc>
      </w:tr>
      <w:tr w:rsidR="005821EC" w14:paraId="237796DA" w14:textId="77777777" w:rsidTr="008E708F">
        <w:trPr>
          <w:trHeight w:val="360"/>
        </w:trPr>
        <w:tc>
          <w:tcPr>
            <w:tcW w:w="1114" w:type="pct"/>
            <w:tcBorders>
              <w:top w:val="nil"/>
              <w:bottom w:val="single" w:sz="4" w:space="0" w:color="9B9482" w:themeColor="text2" w:themeTint="99"/>
            </w:tcBorders>
          </w:tcPr>
          <w:p w14:paraId="67E998B1" w14:textId="3C6B134C" w:rsidR="005821EC" w:rsidRDefault="008E708F">
            <w:r>
              <w:t>Watches Store App</w:t>
            </w:r>
          </w:p>
        </w:tc>
        <w:tc>
          <w:tcPr>
            <w:tcW w:w="3029" w:type="pct"/>
            <w:tcBorders>
              <w:top w:val="nil"/>
              <w:bottom w:val="single" w:sz="4" w:space="0" w:color="9B9482" w:themeColor="text2" w:themeTint="99"/>
            </w:tcBorders>
          </w:tcPr>
          <w:p w14:paraId="49B56FE6" w14:textId="2C9ED371" w:rsidR="005821EC" w:rsidRDefault="005821EC" w:rsidP="005821EC">
            <w:r>
              <w:t xml:space="preserve">Finished admin panel, backend, android app </w:t>
            </w:r>
          </w:p>
        </w:tc>
        <w:tc>
          <w:tcPr>
            <w:tcW w:w="857" w:type="pct"/>
            <w:tcBorders>
              <w:top w:val="nil"/>
              <w:bottom w:val="single" w:sz="4" w:space="0" w:color="9B9482" w:themeColor="text2" w:themeTint="99"/>
            </w:tcBorders>
          </w:tcPr>
          <w:p w14:paraId="50929C00" w14:textId="3B24BC80" w:rsidR="005821EC" w:rsidRDefault="005821EC">
            <w:pPr>
              <w:jc w:val="right"/>
            </w:pPr>
            <w:r>
              <w:t>2</w:t>
            </w:r>
            <w:r w:rsidR="009102DB">
              <w:t>9</w:t>
            </w:r>
            <w:r>
              <w:t>00</w:t>
            </w:r>
          </w:p>
        </w:tc>
      </w:tr>
      <w:tr w:rsidR="005821EC" w14:paraId="3B1C14CF" w14:textId="77777777" w:rsidTr="008E708F">
        <w:trPr>
          <w:trHeight w:val="360"/>
        </w:trPr>
        <w:tc>
          <w:tcPr>
            <w:tcW w:w="1114" w:type="pct"/>
            <w:tcBorders>
              <w:top w:val="single" w:sz="4" w:space="0" w:color="9B9482" w:themeColor="text2" w:themeTint="99"/>
            </w:tcBorders>
          </w:tcPr>
          <w:p w14:paraId="3DE2DD6C" w14:textId="5DC55725" w:rsidR="005821EC" w:rsidRDefault="008E708F">
            <w:r>
              <w:t>Aluminum Store App</w:t>
            </w:r>
          </w:p>
        </w:tc>
        <w:tc>
          <w:tcPr>
            <w:tcW w:w="3029" w:type="pct"/>
            <w:tcBorders>
              <w:top w:val="single" w:sz="4" w:space="0" w:color="9B9482" w:themeColor="text2" w:themeTint="99"/>
            </w:tcBorders>
          </w:tcPr>
          <w:p w14:paraId="38F2EED4" w14:textId="551FA7F0" w:rsidR="005821EC" w:rsidRDefault="005821EC" w:rsidP="005821EC">
            <w:r>
              <w:t>Finished admin panel, backend, android app for several user roles</w:t>
            </w:r>
          </w:p>
        </w:tc>
        <w:tc>
          <w:tcPr>
            <w:tcW w:w="857" w:type="pct"/>
            <w:tcBorders>
              <w:top w:val="single" w:sz="4" w:space="0" w:color="9B9482" w:themeColor="text2" w:themeTint="99"/>
            </w:tcBorders>
          </w:tcPr>
          <w:p w14:paraId="5AC10CFC" w14:textId="647CF35B" w:rsidR="005821EC" w:rsidRDefault="005821EC">
            <w:pPr>
              <w:jc w:val="right"/>
            </w:pPr>
            <w:r>
              <w:t>2</w:t>
            </w:r>
            <w:r w:rsidR="00C720DD">
              <w:t>5</w:t>
            </w:r>
            <w:r>
              <w:t>00</w:t>
            </w:r>
          </w:p>
        </w:tc>
      </w:tr>
      <w:tr w:rsidR="00C720DD" w14:paraId="26D463BA" w14:textId="77777777" w:rsidTr="008E708F">
        <w:trPr>
          <w:trHeight w:val="360"/>
        </w:trPr>
        <w:tc>
          <w:tcPr>
            <w:tcW w:w="1114" w:type="pct"/>
            <w:tcBorders>
              <w:top w:val="single" w:sz="4" w:space="0" w:color="9B9482" w:themeColor="text2" w:themeTint="99"/>
            </w:tcBorders>
          </w:tcPr>
          <w:p w14:paraId="633B6040" w14:textId="1BB3CECF" w:rsidR="00C720DD" w:rsidRDefault="00C720DD">
            <w:r>
              <w:t>Coffee Store App</w:t>
            </w:r>
          </w:p>
        </w:tc>
        <w:tc>
          <w:tcPr>
            <w:tcW w:w="3029" w:type="pct"/>
            <w:tcBorders>
              <w:top w:val="single" w:sz="4" w:space="0" w:color="9B9482" w:themeColor="text2" w:themeTint="99"/>
            </w:tcBorders>
          </w:tcPr>
          <w:p w14:paraId="77E86936" w14:textId="37BF2739" w:rsidR="00C720DD" w:rsidRDefault="00C720DD" w:rsidP="005821EC">
            <w:r>
              <w:t>Finished android/backend/admin panel</w:t>
            </w:r>
          </w:p>
        </w:tc>
        <w:tc>
          <w:tcPr>
            <w:tcW w:w="857" w:type="pct"/>
            <w:tcBorders>
              <w:top w:val="single" w:sz="4" w:space="0" w:color="9B9482" w:themeColor="text2" w:themeTint="99"/>
            </w:tcBorders>
          </w:tcPr>
          <w:p w14:paraId="2A194763" w14:textId="28AC5023" w:rsidR="00C720DD" w:rsidRDefault="00C720DD">
            <w:pPr>
              <w:jc w:val="right"/>
            </w:pPr>
            <w:r>
              <w:t>1500</w:t>
            </w:r>
          </w:p>
        </w:tc>
      </w:tr>
      <w:tr w:rsidR="005821EC" w14:paraId="47E4316A" w14:textId="77777777" w:rsidTr="008E708F">
        <w:trPr>
          <w:trHeight w:val="360"/>
        </w:trPr>
        <w:tc>
          <w:tcPr>
            <w:tcW w:w="1114" w:type="pct"/>
          </w:tcPr>
          <w:p w14:paraId="3F572D4E" w14:textId="79EC00C1" w:rsidR="005821EC" w:rsidRDefault="008E708F">
            <w:r>
              <w:t>Games Store App</w:t>
            </w:r>
          </w:p>
        </w:tc>
        <w:tc>
          <w:tcPr>
            <w:tcW w:w="3029" w:type="pct"/>
          </w:tcPr>
          <w:p w14:paraId="40421CBF" w14:textId="680F7DE1" w:rsidR="005821EC" w:rsidRDefault="005821EC" w:rsidP="005821EC">
            <w:r>
              <w:t>Cloned admin panel, backend, android app</w:t>
            </w:r>
          </w:p>
        </w:tc>
        <w:tc>
          <w:tcPr>
            <w:tcW w:w="857" w:type="pct"/>
          </w:tcPr>
          <w:p w14:paraId="4355A693" w14:textId="5D9CC77C" w:rsidR="005821EC" w:rsidRDefault="00C720DD">
            <w:pPr>
              <w:jc w:val="right"/>
            </w:pPr>
            <w:r>
              <w:t>20</w:t>
            </w:r>
            <w:r w:rsidR="005821EC">
              <w:t>00</w:t>
            </w:r>
          </w:p>
        </w:tc>
      </w:tr>
      <w:tr w:rsidR="005821EC" w14:paraId="0C06CDB1" w14:textId="77777777" w:rsidTr="008E708F">
        <w:trPr>
          <w:trHeight w:val="360"/>
        </w:trPr>
        <w:tc>
          <w:tcPr>
            <w:tcW w:w="1114" w:type="pct"/>
          </w:tcPr>
          <w:p w14:paraId="18488B73" w14:textId="248D6A03" w:rsidR="005821EC" w:rsidRDefault="008E708F">
            <w:r>
              <w:t>Booking App</w:t>
            </w:r>
          </w:p>
        </w:tc>
        <w:tc>
          <w:tcPr>
            <w:tcW w:w="3029" w:type="pct"/>
          </w:tcPr>
          <w:p w14:paraId="3A49ADB1" w14:textId="0A4F4C77" w:rsidR="005821EC" w:rsidRDefault="005821EC" w:rsidP="005821EC">
            <w:r>
              <w:t>Finished android/</w:t>
            </w:r>
            <w:proofErr w:type="spellStart"/>
            <w:r>
              <w:t>ios</w:t>
            </w:r>
            <w:proofErr w:type="spellEnd"/>
            <w:r>
              <w:t xml:space="preserve"> app frontend for demo (including upfront)</w:t>
            </w:r>
          </w:p>
        </w:tc>
        <w:tc>
          <w:tcPr>
            <w:tcW w:w="857" w:type="pct"/>
          </w:tcPr>
          <w:p w14:paraId="37993804" w14:textId="396D7B24" w:rsidR="005821EC" w:rsidRDefault="00C720DD">
            <w:pPr>
              <w:jc w:val="right"/>
            </w:pPr>
            <w:r>
              <w:t>60</w:t>
            </w:r>
            <w:r w:rsidR="005821EC">
              <w:t>00</w:t>
            </w:r>
          </w:p>
        </w:tc>
      </w:tr>
      <w:tr w:rsidR="00C720DD" w14:paraId="28DDFD60" w14:textId="77777777" w:rsidTr="008E708F">
        <w:trPr>
          <w:trHeight w:val="360"/>
        </w:trPr>
        <w:tc>
          <w:tcPr>
            <w:tcW w:w="1114" w:type="pct"/>
          </w:tcPr>
          <w:p w14:paraId="6CC02E98" w14:textId="6F123C9C" w:rsidR="00C720DD" w:rsidRDefault="00C720DD">
            <w:r>
              <w:t xml:space="preserve">Shopping </w:t>
            </w:r>
            <w:r w:rsidR="004E761F">
              <w:t>Discount</w:t>
            </w:r>
            <w:r>
              <w:t xml:space="preserve"> </w:t>
            </w:r>
            <w:r w:rsidR="004E761F">
              <w:t>System</w:t>
            </w:r>
          </w:p>
        </w:tc>
        <w:tc>
          <w:tcPr>
            <w:tcW w:w="3029" w:type="pct"/>
          </w:tcPr>
          <w:p w14:paraId="23C8684B" w14:textId="1C88A935" w:rsidR="00C720DD" w:rsidRDefault="004E761F" w:rsidP="005821EC">
            <w:r>
              <w:t>Finished android/</w:t>
            </w:r>
            <w:proofErr w:type="spellStart"/>
            <w:r>
              <w:t>ios</w:t>
            </w:r>
            <w:proofErr w:type="spellEnd"/>
            <w:r>
              <w:t>/admin panel</w:t>
            </w:r>
          </w:p>
        </w:tc>
        <w:tc>
          <w:tcPr>
            <w:tcW w:w="857" w:type="pct"/>
          </w:tcPr>
          <w:p w14:paraId="5A55CE73" w14:textId="182C7E99" w:rsidR="00C720DD" w:rsidRDefault="004E761F">
            <w:pPr>
              <w:jc w:val="right"/>
            </w:pPr>
            <w:r>
              <w:t>1200</w:t>
            </w:r>
          </w:p>
        </w:tc>
      </w:tr>
      <w:tr w:rsidR="005821EC" w14:paraId="2FFA0456" w14:textId="77777777" w:rsidTr="008E708F">
        <w:trPr>
          <w:trHeight w:val="360"/>
        </w:trPr>
        <w:tc>
          <w:tcPr>
            <w:tcW w:w="1114" w:type="pct"/>
          </w:tcPr>
          <w:p w14:paraId="7C0DC9C7" w14:textId="7C83E55B" w:rsidR="005821EC" w:rsidRDefault="00010E79">
            <w:r>
              <w:t>Auctions and sales commerce App</w:t>
            </w:r>
          </w:p>
        </w:tc>
        <w:tc>
          <w:tcPr>
            <w:tcW w:w="3029" w:type="pct"/>
          </w:tcPr>
          <w:p w14:paraId="5D7CD2A1" w14:textId="1CCB524F" w:rsidR="005821EC" w:rsidRDefault="005821EC" w:rsidP="005821EC">
            <w:r>
              <w:t>Finished android app frontend for demo (including upfront)</w:t>
            </w:r>
          </w:p>
        </w:tc>
        <w:tc>
          <w:tcPr>
            <w:tcW w:w="857" w:type="pct"/>
          </w:tcPr>
          <w:p w14:paraId="18A93F9C" w14:textId="437FE87F" w:rsidR="005821EC" w:rsidRDefault="00C720DD">
            <w:pPr>
              <w:jc w:val="right"/>
            </w:pPr>
            <w:r>
              <w:t>55</w:t>
            </w:r>
            <w:r w:rsidR="005821EC">
              <w:t>00</w:t>
            </w:r>
          </w:p>
        </w:tc>
      </w:tr>
      <w:tr w:rsidR="005821EC" w14:paraId="4167B91B" w14:textId="77777777" w:rsidTr="008E708F">
        <w:trPr>
          <w:trHeight w:val="360"/>
        </w:trPr>
        <w:tc>
          <w:tcPr>
            <w:tcW w:w="1114" w:type="pct"/>
          </w:tcPr>
          <w:p w14:paraId="258527B8" w14:textId="0BC00CE6" w:rsidR="005821EC" w:rsidRDefault="00087A19">
            <w:r>
              <w:t xml:space="preserve">E-Sport tournament </w:t>
            </w:r>
            <w:r w:rsidR="008E708F">
              <w:t>App</w:t>
            </w:r>
          </w:p>
        </w:tc>
        <w:tc>
          <w:tcPr>
            <w:tcW w:w="3029" w:type="pct"/>
          </w:tcPr>
          <w:p w14:paraId="4FEDE307" w14:textId="7D511B0F" w:rsidR="005821EC" w:rsidRDefault="005821EC" w:rsidP="005821EC">
            <w:r>
              <w:t>Finished android app frontend for demo</w:t>
            </w:r>
          </w:p>
        </w:tc>
        <w:tc>
          <w:tcPr>
            <w:tcW w:w="857" w:type="pct"/>
          </w:tcPr>
          <w:p w14:paraId="742B6FAA" w14:textId="09FA42AC" w:rsidR="005821EC" w:rsidRDefault="00C720DD">
            <w:pPr>
              <w:jc w:val="right"/>
            </w:pPr>
            <w:r>
              <w:t>33</w:t>
            </w:r>
            <w:r w:rsidR="005821EC">
              <w:t>00</w:t>
            </w:r>
          </w:p>
        </w:tc>
      </w:tr>
      <w:tr w:rsidR="00BB153A" w14:paraId="37F1A620" w14:textId="77777777" w:rsidTr="008E708F">
        <w:trPr>
          <w:trHeight w:val="360"/>
        </w:trPr>
        <w:tc>
          <w:tcPr>
            <w:tcW w:w="1114" w:type="pct"/>
          </w:tcPr>
          <w:p w14:paraId="188227DF" w14:textId="7CD59CCB" w:rsidR="00BB153A" w:rsidRDefault="00087A19">
            <w:r>
              <w:t>Uber App</w:t>
            </w:r>
          </w:p>
        </w:tc>
        <w:tc>
          <w:tcPr>
            <w:tcW w:w="3029" w:type="pct"/>
          </w:tcPr>
          <w:p w14:paraId="5440449E" w14:textId="1051E67D" w:rsidR="00BB153A" w:rsidRDefault="00BB153A" w:rsidP="005821EC">
            <w:r>
              <w:t>Finished android/</w:t>
            </w:r>
            <w:proofErr w:type="spellStart"/>
            <w:r>
              <w:t>ios</w:t>
            </w:r>
            <w:proofErr w:type="spellEnd"/>
            <w:r>
              <w:t xml:space="preserve"> app frontend, some features on the backend/admin panel</w:t>
            </w:r>
          </w:p>
        </w:tc>
        <w:tc>
          <w:tcPr>
            <w:tcW w:w="857" w:type="pct"/>
          </w:tcPr>
          <w:p w14:paraId="40953A7D" w14:textId="477B5A5F" w:rsidR="00BB153A" w:rsidRDefault="00C720DD">
            <w:pPr>
              <w:jc w:val="right"/>
            </w:pPr>
            <w:r>
              <w:t>110</w:t>
            </w:r>
            <w:r w:rsidR="00BB153A">
              <w:t>00</w:t>
            </w:r>
          </w:p>
        </w:tc>
      </w:tr>
      <w:tr w:rsidR="00C720DD" w14:paraId="59250471" w14:textId="77777777" w:rsidTr="008E708F">
        <w:trPr>
          <w:trHeight w:val="360"/>
        </w:trPr>
        <w:tc>
          <w:tcPr>
            <w:tcW w:w="1114" w:type="pct"/>
          </w:tcPr>
          <w:p w14:paraId="33F3715C" w14:textId="6BB76A57" w:rsidR="00C720DD" w:rsidRDefault="00C720DD">
            <w:r>
              <w:t>Driver App</w:t>
            </w:r>
          </w:p>
        </w:tc>
        <w:tc>
          <w:tcPr>
            <w:tcW w:w="3029" w:type="pct"/>
          </w:tcPr>
          <w:p w14:paraId="1D50A553" w14:textId="28DB2D01" w:rsidR="00C720DD" w:rsidRDefault="00C720DD" w:rsidP="005821EC">
            <w:r>
              <w:t>Finished android frontend</w:t>
            </w:r>
          </w:p>
        </w:tc>
        <w:tc>
          <w:tcPr>
            <w:tcW w:w="857" w:type="pct"/>
          </w:tcPr>
          <w:p w14:paraId="39E31EE5" w14:textId="2847C784" w:rsidR="00C720DD" w:rsidRDefault="00C720DD">
            <w:pPr>
              <w:jc w:val="right"/>
            </w:pPr>
            <w:r>
              <w:t>5000</w:t>
            </w:r>
          </w:p>
        </w:tc>
      </w:tr>
      <w:tr w:rsidR="00EC0FBD" w14:paraId="2ADDC532" w14:textId="77777777" w:rsidTr="008E708F">
        <w:trPr>
          <w:trHeight w:val="360"/>
        </w:trPr>
        <w:tc>
          <w:tcPr>
            <w:tcW w:w="1114" w:type="pct"/>
          </w:tcPr>
          <w:p w14:paraId="4B938D91" w14:textId="74D4CE24" w:rsidR="00EC0FBD" w:rsidRPr="00B13183" w:rsidRDefault="00EC0FBD">
            <w:r>
              <w:t>Marketing Web App with design</w:t>
            </w:r>
          </w:p>
        </w:tc>
        <w:tc>
          <w:tcPr>
            <w:tcW w:w="3029" w:type="pct"/>
          </w:tcPr>
          <w:p w14:paraId="76AAC173" w14:textId="77777777" w:rsidR="00EC0FBD" w:rsidRDefault="00EC0FBD" w:rsidP="005821EC"/>
        </w:tc>
        <w:tc>
          <w:tcPr>
            <w:tcW w:w="857" w:type="pct"/>
          </w:tcPr>
          <w:p w14:paraId="0FCC4773" w14:textId="226F403B" w:rsidR="00EC0FBD" w:rsidRDefault="00C720DD">
            <w:pPr>
              <w:jc w:val="right"/>
            </w:pPr>
            <w:r>
              <w:t>8650</w:t>
            </w:r>
          </w:p>
        </w:tc>
      </w:tr>
      <w:tr w:rsidR="005821EC" w14:paraId="176FBBE3" w14:textId="77777777" w:rsidTr="008E708F">
        <w:trPr>
          <w:trHeight w:val="360"/>
        </w:trPr>
        <w:tc>
          <w:tcPr>
            <w:tcW w:w="1114" w:type="pct"/>
          </w:tcPr>
          <w:p w14:paraId="23E3DA62" w14:textId="6C06E135" w:rsidR="005821EC" w:rsidRDefault="00B13183">
            <w:r w:rsidRPr="00B13183">
              <w:t>Maintenance and projects management</w:t>
            </w:r>
          </w:p>
        </w:tc>
        <w:tc>
          <w:tcPr>
            <w:tcW w:w="3029" w:type="pct"/>
          </w:tcPr>
          <w:p w14:paraId="139ACEC4" w14:textId="29ED1062" w:rsidR="005821EC" w:rsidRDefault="005821EC" w:rsidP="005821EC"/>
        </w:tc>
        <w:tc>
          <w:tcPr>
            <w:tcW w:w="857" w:type="pct"/>
          </w:tcPr>
          <w:p w14:paraId="34FADFFD" w14:textId="1567AE45" w:rsidR="005821EC" w:rsidRDefault="005B53FC">
            <w:pPr>
              <w:jc w:val="right"/>
            </w:pPr>
            <w:r>
              <w:t>3750</w:t>
            </w:r>
          </w:p>
        </w:tc>
      </w:tr>
      <w:tr w:rsidR="003C4A2E" w14:paraId="5C329CD9" w14:textId="77777777" w:rsidTr="008E708F">
        <w:trPr>
          <w:trHeight w:val="360"/>
        </w:trPr>
        <w:tc>
          <w:tcPr>
            <w:tcW w:w="1114" w:type="pct"/>
          </w:tcPr>
          <w:p w14:paraId="514AE2BD" w14:textId="77777777" w:rsidR="003C4A2E" w:rsidRDefault="003C4A2E"/>
        </w:tc>
        <w:tc>
          <w:tcPr>
            <w:tcW w:w="3029" w:type="pct"/>
          </w:tcPr>
          <w:p w14:paraId="40E955EF" w14:textId="77777777" w:rsidR="003C4A2E" w:rsidRDefault="003C4A2E">
            <w:pPr>
              <w:jc w:val="right"/>
            </w:pPr>
          </w:p>
        </w:tc>
        <w:tc>
          <w:tcPr>
            <w:tcW w:w="857" w:type="pct"/>
          </w:tcPr>
          <w:p w14:paraId="52929388" w14:textId="77777777" w:rsidR="003C4A2E" w:rsidRDefault="003C4A2E">
            <w:pPr>
              <w:jc w:val="right"/>
            </w:pPr>
          </w:p>
        </w:tc>
      </w:tr>
      <w:tr w:rsidR="005821EC" w14:paraId="7A600F51" w14:textId="77777777" w:rsidTr="008E708F">
        <w:trPr>
          <w:trHeight w:val="360"/>
        </w:trPr>
        <w:tc>
          <w:tcPr>
            <w:tcW w:w="1114" w:type="pct"/>
          </w:tcPr>
          <w:p w14:paraId="3487B82D" w14:textId="77777777" w:rsidR="005821EC" w:rsidRDefault="005821EC"/>
        </w:tc>
        <w:tc>
          <w:tcPr>
            <w:tcW w:w="3029" w:type="pct"/>
          </w:tcPr>
          <w:p w14:paraId="10A8AFF4" w14:textId="77777777" w:rsidR="005821EC" w:rsidRDefault="005821EC">
            <w:pPr>
              <w:jc w:val="right"/>
            </w:pPr>
            <w:r>
              <w:t>Subtotal</w:t>
            </w:r>
          </w:p>
        </w:tc>
        <w:tc>
          <w:tcPr>
            <w:tcW w:w="857" w:type="pct"/>
          </w:tcPr>
          <w:p w14:paraId="3272D4F2" w14:textId="366C453D" w:rsidR="005821EC" w:rsidRDefault="000B6D4E">
            <w:pPr>
              <w:jc w:val="right"/>
            </w:pPr>
            <w:r>
              <w:t>54900</w:t>
            </w:r>
          </w:p>
        </w:tc>
      </w:tr>
      <w:tr w:rsidR="005821EC" w14:paraId="210EA5B3" w14:textId="77777777" w:rsidTr="008E708F">
        <w:trPr>
          <w:trHeight w:val="360"/>
        </w:trPr>
        <w:tc>
          <w:tcPr>
            <w:tcW w:w="1114" w:type="pct"/>
          </w:tcPr>
          <w:p w14:paraId="52389A99" w14:textId="77777777" w:rsidR="005821EC" w:rsidRDefault="005821EC"/>
        </w:tc>
        <w:tc>
          <w:tcPr>
            <w:tcW w:w="3029" w:type="pct"/>
          </w:tcPr>
          <w:p w14:paraId="072A9A7E" w14:textId="77777777" w:rsidR="005821EC" w:rsidRDefault="005821EC">
            <w:pPr>
              <w:jc w:val="right"/>
            </w:pPr>
            <w:r>
              <w:t>Sales Tax</w:t>
            </w:r>
          </w:p>
        </w:tc>
        <w:tc>
          <w:tcPr>
            <w:tcW w:w="857" w:type="pct"/>
          </w:tcPr>
          <w:p w14:paraId="08758F7F" w14:textId="00B85E9B" w:rsidR="005821EC" w:rsidRDefault="000B6D4E">
            <w:pPr>
              <w:jc w:val="right"/>
            </w:pPr>
            <w:r>
              <w:t>5490</w:t>
            </w:r>
          </w:p>
        </w:tc>
      </w:tr>
      <w:tr w:rsidR="005821EC" w14:paraId="245BCE7D" w14:textId="77777777" w:rsidTr="008E708F">
        <w:trPr>
          <w:trHeight w:val="360"/>
        </w:trPr>
        <w:tc>
          <w:tcPr>
            <w:tcW w:w="1114" w:type="pct"/>
            <w:tcBorders>
              <w:bottom w:val="single" w:sz="4" w:space="0" w:color="F79595" w:themeColor="accent1" w:themeTint="99"/>
            </w:tcBorders>
          </w:tcPr>
          <w:p w14:paraId="49F77E19" w14:textId="77777777" w:rsidR="005821EC" w:rsidRDefault="005821EC"/>
        </w:tc>
        <w:tc>
          <w:tcPr>
            <w:tcW w:w="3029" w:type="pct"/>
            <w:tcBorders>
              <w:bottom w:val="single" w:sz="4" w:space="0" w:color="F79595" w:themeColor="accent1" w:themeTint="99"/>
            </w:tcBorders>
          </w:tcPr>
          <w:p w14:paraId="32CF048A" w14:textId="77777777" w:rsidR="005821EC" w:rsidRDefault="005821EC">
            <w:pPr>
              <w:jc w:val="right"/>
            </w:pPr>
            <w:r>
              <w:t>Shipping &amp; Handling</w:t>
            </w:r>
          </w:p>
        </w:tc>
        <w:tc>
          <w:tcPr>
            <w:tcW w:w="857" w:type="pct"/>
            <w:tcBorders>
              <w:bottom w:val="single" w:sz="4" w:space="0" w:color="F79595" w:themeColor="accent1" w:themeTint="99"/>
            </w:tcBorders>
          </w:tcPr>
          <w:p w14:paraId="4AEDEAF6" w14:textId="419C40BB" w:rsidR="005821EC" w:rsidRDefault="005821EC">
            <w:pPr>
              <w:jc w:val="right"/>
            </w:pPr>
            <w:r>
              <w:t>0</w:t>
            </w:r>
          </w:p>
        </w:tc>
      </w:tr>
      <w:tr w:rsidR="005821EC" w14:paraId="7907FA64" w14:textId="77777777" w:rsidTr="008E708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114" w:type="pct"/>
            <w:tcBorders>
              <w:top w:val="single" w:sz="4" w:space="0" w:color="F79595" w:themeColor="accent1" w:themeTint="99"/>
            </w:tcBorders>
          </w:tcPr>
          <w:p w14:paraId="710D5332" w14:textId="77777777" w:rsidR="005821EC" w:rsidRDefault="005821EC"/>
        </w:tc>
        <w:tc>
          <w:tcPr>
            <w:tcW w:w="3029" w:type="pct"/>
            <w:tcBorders>
              <w:top w:val="single" w:sz="4" w:space="0" w:color="F79595" w:themeColor="accent1" w:themeTint="99"/>
            </w:tcBorders>
          </w:tcPr>
          <w:p w14:paraId="00013B4D" w14:textId="1BD7C1D9" w:rsidR="005821EC" w:rsidRDefault="005821EC">
            <w:r>
              <w:t xml:space="preserve">Total Due By </w:t>
            </w:r>
            <w:sdt>
              <w:sdtPr>
                <w:id w:val="826634738"/>
                <w:placeholder>
                  <w:docPart w:val="D77A76D7F8274E15BB0DE974E953ADE7"/>
                </w:placeholder>
                <w:date w:fullDate="2020-12-15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12.15.2020</w:t>
                </w:r>
              </w:sdtContent>
            </w:sdt>
          </w:p>
        </w:tc>
        <w:tc>
          <w:tcPr>
            <w:tcW w:w="857" w:type="pct"/>
            <w:tcBorders>
              <w:top w:val="single" w:sz="4" w:space="0" w:color="F79595" w:themeColor="accent1" w:themeTint="99"/>
            </w:tcBorders>
          </w:tcPr>
          <w:p w14:paraId="4A4CA2A2" w14:textId="64373964" w:rsidR="005821EC" w:rsidRDefault="000B6D4E">
            <w:r>
              <w:t>60390</w:t>
            </w:r>
          </w:p>
        </w:tc>
      </w:tr>
    </w:tbl>
    <w:p w14:paraId="378BB1F8" w14:textId="048A1B4A" w:rsidR="004142CA" w:rsidRDefault="002F0962" w:rsidP="00675F5D">
      <w:pPr>
        <w:pStyle w:val="Closing"/>
      </w:pPr>
      <w:r>
        <w:t>Thank you for your business!</w:t>
      </w:r>
    </w:p>
    <w:sectPr w:rsidR="004142CA">
      <w:footerReference w:type="default" r:id="rId12"/>
      <w:footerReference w:type="first" r:id="rId13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9669D" w14:textId="77777777" w:rsidR="00ED3DAD" w:rsidRDefault="00ED3DAD">
      <w:pPr>
        <w:spacing w:before="0" w:after="0"/>
      </w:pPr>
      <w:r>
        <w:separator/>
      </w:r>
    </w:p>
  </w:endnote>
  <w:endnote w:type="continuationSeparator" w:id="0">
    <w:p w14:paraId="77012227" w14:textId="77777777" w:rsidR="00ED3DAD" w:rsidRDefault="00ED3D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2C85" w14:textId="77777777" w:rsidR="00F62F7B" w:rsidRDefault="002F0962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LayoutTable"/>
      <w:tblW w:w="3435" w:type="pct"/>
      <w:jc w:val="center"/>
      <w:tblLook w:val="04A0" w:firstRow="1" w:lastRow="0" w:firstColumn="1" w:lastColumn="0" w:noHBand="0" w:noVBand="1"/>
      <w:tblDescription w:val="Contact info"/>
    </w:tblPr>
    <w:tblGrid>
      <w:gridCol w:w="181"/>
      <w:gridCol w:w="6002"/>
    </w:tblGrid>
    <w:tr w:rsidR="00F62F7B" w14:paraId="0491881A" w14:textId="77777777" w:rsidTr="005A45DF">
      <w:trPr>
        <w:jc w:val="center"/>
      </w:trPr>
      <w:tc>
        <w:tcPr>
          <w:tcW w:w="146" w:type="pct"/>
          <w:vAlign w:val="center"/>
        </w:tcPr>
        <w:p w14:paraId="595FA70D" w14:textId="19342DFB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45987371" w14:textId="46E0FD2A" w:rsidR="00F62F7B" w:rsidRDefault="00F62F7B">
          <w:pPr>
            <w:pStyle w:val="Footer"/>
          </w:pPr>
        </w:p>
      </w:tc>
    </w:tr>
    <w:tr w:rsidR="00F62F7B" w14:paraId="175A95F8" w14:textId="77777777" w:rsidTr="005A45DF">
      <w:trPr>
        <w:jc w:val="center"/>
      </w:trPr>
      <w:tc>
        <w:tcPr>
          <w:tcW w:w="146" w:type="pct"/>
          <w:vAlign w:val="center"/>
        </w:tcPr>
        <w:p w14:paraId="5E1EFCF3" w14:textId="01D4C1CA" w:rsidR="00F62F7B" w:rsidRDefault="00F62F7B">
          <w:pPr>
            <w:pStyle w:val="Footer"/>
          </w:pPr>
        </w:p>
      </w:tc>
      <w:tc>
        <w:tcPr>
          <w:tcW w:w="4854" w:type="pct"/>
          <w:vAlign w:val="center"/>
        </w:tcPr>
        <w:p w14:paraId="65DAD642" w14:textId="71717026" w:rsidR="00F62F7B" w:rsidRDefault="00F62F7B">
          <w:pPr>
            <w:pStyle w:val="Footer"/>
          </w:pPr>
        </w:p>
      </w:tc>
    </w:tr>
  </w:tbl>
  <w:p w14:paraId="09380577" w14:textId="77777777" w:rsidR="00F62F7B" w:rsidRDefault="00F62F7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FF631" w14:textId="77777777" w:rsidR="00ED3DAD" w:rsidRDefault="00ED3DAD">
      <w:pPr>
        <w:spacing w:before="0" w:after="0"/>
      </w:pPr>
      <w:r>
        <w:separator/>
      </w:r>
    </w:p>
  </w:footnote>
  <w:footnote w:type="continuationSeparator" w:id="0">
    <w:p w14:paraId="1BB29BAC" w14:textId="77777777" w:rsidR="00ED3DAD" w:rsidRDefault="00ED3DA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F4"/>
    <w:rsid w:val="0000235A"/>
    <w:rsid w:val="00010E79"/>
    <w:rsid w:val="00087A19"/>
    <w:rsid w:val="000B6D4E"/>
    <w:rsid w:val="001274FC"/>
    <w:rsid w:val="001F7EBB"/>
    <w:rsid w:val="002354E1"/>
    <w:rsid w:val="0029419B"/>
    <w:rsid w:val="002F0962"/>
    <w:rsid w:val="0035521F"/>
    <w:rsid w:val="00366AC0"/>
    <w:rsid w:val="00377BE2"/>
    <w:rsid w:val="003C4A2E"/>
    <w:rsid w:val="004029EF"/>
    <w:rsid w:val="004142CA"/>
    <w:rsid w:val="004E761F"/>
    <w:rsid w:val="005821EC"/>
    <w:rsid w:val="005A45DF"/>
    <w:rsid w:val="005B53FC"/>
    <w:rsid w:val="005E4CF4"/>
    <w:rsid w:val="00675F5D"/>
    <w:rsid w:val="006C2A8D"/>
    <w:rsid w:val="006F1DFD"/>
    <w:rsid w:val="0074288B"/>
    <w:rsid w:val="0078382C"/>
    <w:rsid w:val="0079299B"/>
    <w:rsid w:val="00866782"/>
    <w:rsid w:val="00884A67"/>
    <w:rsid w:val="008B36E3"/>
    <w:rsid w:val="008C6907"/>
    <w:rsid w:val="008E708F"/>
    <w:rsid w:val="008F46EA"/>
    <w:rsid w:val="009102DB"/>
    <w:rsid w:val="009A5A7F"/>
    <w:rsid w:val="009B7D67"/>
    <w:rsid w:val="009D447D"/>
    <w:rsid w:val="00AA5891"/>
    <w:rsid w:val="00AC59EB"/>
    <w:rsid w:val="00AE768F"/>
    <w:rsid w:val="00AF3533"/>
    <w:rsid w:val="00B13183"/>
    <w:rsid w:val="00B76B96"/>
    <w:rsid w:val="00BB153A"/>
    <w:rsid w:val="00BB2B25"/>
    <w:rsid w:val="00C21B6B"/>
    <w:rsid w:val="00C720DD"/>
    <w:rsid w:val="00CA51D9"/>
    <w:rsid w:val="00CA63F0"/>
    <w:rsid w:val="00CD16A7"/>
    <w:rsid w:val="00CD2BC0"/>
    <w:rsid w:val="00D01D53"/>
    <w:rsid w:val="00D32F81"/>
    <w:rsid w:val="00DA770A"/>
    <w:rsid w:val="00E339D2"/>
    <w:rsid w:val="00EA7F70"/>
    <w:rsid w:val="00EC0FBD"/>
    <w:rsid w:val="00ED3DAD"/>
    <w:rsid w:val="00F30077"/>
    <w:rsid w:val="00F62F7B"/>
    <w:rsid w:val="00F656F5"/>
    <w:rsid w:val="00FB7760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B94250"/>
  <w15:chartTrackingRefBased/>
  <w15:docId w15:val="{93B944E8-EE80-469F-A08F-43B554E5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D19AB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ruyin_global@aliyun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7A76D7F8274E15BB0DE974E953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A9162-3229-4768-84CF-E096DA815189}"/>
      </w:docPartPr>
      <w:docPartBody>
        <w:p w:rsidR="00794B74" w:rsidRDefault="00EC3AD0" w:rsidP="00EC3AD0">
          <w:pPr>
            <w:pStyle w:val="D77A76D7F8274E15BB0DE974E953ADE7"/>
          </w:pPr>
          <w:r>
            <w:t>[Date]</w:t>
          </w:r>
        </w:p>
      </w:docPartBody>
    </w:docPart>
    <w:docPart>
      <w:docPartPr>
        <w:name w:val="5C085DEEB1384B9AA3D2A7DCC98D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80417-C985-4690-92A2-B6DF57D59812}"/>
      </w:docPartPr>
      <w:docPartBody>
        <w:p w:rsidR="00A902A1" w:rsidRDefault="008962EC" w:rsidP="008962EC">
          <w:pPr>
            <w:pStyle w:val="5C085DEEB1384B9AA3D2A7DCC98DE2E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D0"/>
    <w:rsid w:val="00036C12"/>
    <w:rsid w:val="00106CFA"/>
    <w:rsid w:val="004B2D80"/>
    <w:rsid w:val="00524CA3"/>
    <w:rsid w:val="0055464F"/>
    <w:rsid w:val="00745F7E"/>
    <w:rsid w:val="00794B74"/>
    <w:rsid w:val="008060DB"/>
    <w:rsid w:val="008962EC"/>
    <w:rsid w:val="008E28F4"/>
    <w:rsid w:val="009F64F3"/>
    <w:rsid w:val="00A902A1"/>
    <w:rsid w:val="00C45CA2"/>
    <w:rsid w:val="00D34D65"/>
    <w:rsid w:val="00DB6D46"/>
    <w:rsid w:val="00E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D77A76D7F8274E15BB0DE974E953ADE7">
    <w:name w:val="D77A76D7F8274E15BB0DE974E953ADE7"/>
    <w:rsid w:val="00EC3AD0"/>
  </w:style>
  <w:style w:type="paragraph" w:customStyle="1" w:styleId="5C085DEEB1384B9AA3D2A7DCC98DE2E3">
    <w:name w:val="5C085DEEB1384B9AA3D2A7DCC98DE2E3"/>
    <w:rsid w:val="008962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CA0B384-90FF-4957-AABD-FC6F4CBC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182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Mono Darobo</dc:creator>
  <cp:lastModifiedBy>Darobo Mono</cp:lastModifiedBy>
  <cp:revision>47</cp:revision>
  <cp:lastPrinted>2020-12-16T10:35:00Z</cp:lastPrinted>
  <dcterms:created xsi:type="dcterms:W3CDTF">2020-12-15T00:39:00Z</dcterms:created>
  <dcterms:modified xsi:type="dcterms:W3CDTF">2020-12-21T18:36:00Z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