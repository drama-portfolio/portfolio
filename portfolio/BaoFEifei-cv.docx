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05925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921A939" w14:textId="2AD8B1B4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B65F0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0BFEEAC" w14:textId="77777777" w:rsidR="001B2ABD" w:rsidRDefault="002A7EFD" w:rsidP="001B2ABD">
            <w:pPr>
              <w:pStyle w:val="Title"/>
            </w:pPr>
            <w:r>
              <w:t>Bao FEifei</w:t>
            </w:r>
          </w:p>
          <w:p w14:paraId="7E340144" w14:textId="77777777" w:rsidR="001B2ABD" w:rsidRDefault="002A7EFD" w:rsidP="001B2ABD">
            <w:pPr>
              <w:pStyle w:val="Subtitle"/>
              <w:rPr>
                <w:spacing w:val="0"/>
                <w:w w:val="100"/>
              </w:rPr>
            </w:pPr>
            <w:r w:rsidRPr="00114B73">
              <w:rPr>
                <w:spacing w:val="2"/>
                <w:w w:val="36"/>
              </w:rPr>
              <w:t>Senior Mobile and Desktop develope</w:t>
            </w:r>
            <w:r w:rsidRPr="00114B73">
              <w:rPr>
                <w:spacing w:val="10"/>
                <w:w w:val="36"/>
              </w:rPr>
              <w:t>r</w:t>
            </w:r>
          </w:p>
          <w:p w14:paraId="2C21842B" w14:textId="77777777" w:rsidR="006650C3" w:rsidRDefault="006650C3" w:rsidP="006650C3">
            <w:pPr>
              <w:pStyle w:val="Heading2"/>
            </w:pPr>
            <w:r>
              <w:t>Skill</w:t>
            </w:r>
          </w:p>
          <w:p w14:paraId="1CD81FD8" w14:textId="77777777" w:rsidR="006650C3" w:rsidRPr="006650C3" w:rsidRDefault="006650C3" w:rsidP="006650C3">
            <w:r w:rsidRPr="006650C3">
              <w:t xml:space="preserve">Native app development (android, </w:t>
            </w:r>
            <w:proofErr w:type="spellStart"/>
            <w:r w:rsidRPr="006650C3">
              <w:t>ios</w:t>
            </w:r>
            <w:proofErr w:type="spellEnd"/>
            <w:r w:rsidRPr="006650C3">
              <w:t>)</w:t>
            </w:r>
          </w:p>
          <w:p w14:paraId="2A4A5A1E" w14:textId="77777777" w:rsidR="006650C3" w:rsidRPr="006650C3" w:rsidRDefault="006650C3" w:rsidP="006650C3">
            <w:r w:rsidRPr="006650C3">
              <w:t>Hybrid app development (react native</w:t>
            </w:r>
            <w:r>
              <w:t>, flutter</w:t>
            </w:r>
            <w:r w:rsidRPr="006650C3">
              <w:t>)</w:t>
            </w:r>
          </w:p>
          <w:p w14:paraId="016FF0AB" w14:textId="77777777" w:rsidR="006650C3" w:rsidRPr="006650C3" w:rsidRDefault="006650C3" w:rsidP="006650C3">
            <w:r w:rsidRPr="006650C3">
              <w:t>2D-Game development (cocos2d-x, Unity)</w:t>
            </w:r>
          </w:p>
          <w:p w14:paraId="3E707356" w14:textId="77777777" w:rsidR="006650C3" w:rsidRPr="006650C3" w:rsidRDefault="006650C3" w:rsidP="006650C3">
            <w:r w:rsidRPr="006650C3">
              <w:t xml:space="preserve">Website </w:t>
            </w:r>
            <w:r>
              <w:t>development</w:t>
            </w:r>
            <w:r w:rsidRPr="006650C3">
              <w:t xml:space="preserve"> (MERN, MEAN)</w:t>
            </w:r>
            <w:r>
              <w:t>.</w:t>
            </w:r>
          </w:p>
        </w:tc>
      </w:tr>
      <w:tr w:rsidR="001B2ABD" w14:paraId="25281D3B" w14:textId="77777777" w:rsidTr="001B2ABD">
        <w:tc>
          <w:tcPr>
            <w:tcW w:w="3600" w:type="dxa"/>
          </w:tcPr>
          <w:p w14:paraId="77950390" w14:textId="77777777" w:rsidR="0047592D" w:rsidRDefault="0047592D" w:rsidP="00036450">
            <w:pPr>
              <w:pStyle w:val="Heading3"/>
            </w:pPr>
          </w:p>
          <w:p w14:paraId="399D1E35" w14:textId="77777777" w:rsidR="0047592D" w:rsidRDefault="0047592D" w:rsidP="00036450">
            <w:pPr>
              <w:pStyle w:val="Heading3"/>
            </w:pPr>
          </w:p>
          <w:sdt>
            <w:sdtPr>
              <w:id w:val="-1711873194"/>
              <w:placeholder>
                <w:docPart w:val="020AB2852A2B4B82969DAE9E5542F75A"/>
              </w:placeholder>
              <w:temporary/>
              <w:showingPlcHdr/>
              <w15:appearance w15:val="hidden"/>
            </w:sdtPr>
            <w:sdtEndPr/>
            <w:sdtContent>
              <w:p w14:paraId="1FCB1E32" w14:textId="2AB695CA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E5225E0" w14:textId="77777777" w:rsidR="0016564F" w:rsidRDefault="0016564F" w:rsidP="0016564F">
            <w:r>
              <w:t>I am a web and mobile designer with 5+years of experience.</w:t>
            </w:r>
          </w:p>
          <w:p w14:paraId="4083E7AE" w14:textId="77777777" w:rsidR="0016564F" w:rsidRDefault="0016564F" w:rsidP="0016564F">
            <w:r>
              <w:t>My range of development services include creating design for new apps, updating existing ones and building UI design for mobile.</w:t>
            </w:r>
          </w:p>
          <w:p w14:paraId="1F5BC7DE" w14:textId="77777777" w:rsidR="0016564F" w:rsidRDefault="0016564F" w:rsidP="0016564F">
            <w:r>
              <w:t>I have worked with many clients. I have worked professionally with several web framework and android studio.</w:t>
            </w:r>
          </w:p>
          <w:p w14:paraId="1F0F5855" w14:textId="77777777" w:rsidR="0016564F" w:rsidRDefault="0016564F" w:rsidP="0016564F">
            <w:r>
              <w:t>I will work with you to discover everything that you need. My priorities are quality and respect of deadline and budget.</w:t>
            </w:r>
          </w:p>
          <w:p w14:paraId="2ABC6FB3" w14:textId="77777777" w:rsidR="00036450" w:rsidRDefault="0016564F" w:rsidP="0016564F">
            <w:r>
              <w:t>I love to share my enthusiasm and passion for design, so feel free to contact me and let's get the conversation started.</w:t>
            </w:r>
          </w:p>
          <w:p w14:paraId="1A15F00F" w14:textId="77777777" w:rsidR="00036450" w:rsidRDefault="00036450" w:rsidP="00036450"/>
          <w:sdt>
            <w:sdtPr>
              <w:id w:val="-1954003311"/>
              <w:placeholder>
                <w:docPart w:val="05AD7A226B954681A64BC677C5B8A99C"/>
              </w:placeholder>
              <w:temporary/>
              <w:showingPlcHdr/>
              <w15:appearance w15:val="hidden"/>
            </w:sdtPr>
            <w:sdtEndPr/>
            <w:sdtContent>
              <w:p w14:paraId="56A7349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79A113F" w14:textId="77777777" w:rsidR="006650C3" w:rsidRDefault="006650C3" w:rsidP="006650C3">
            <w:r>
              <w:t>SKYPE:</w:t>
            </w:r>
          </w:p>
          <w:p w14:paraId="1C949028" w14:textId="77777777" w:rsidR="006650C3" w:rsidRDefault="006650C3" w:rsidP="004D3011">
            <w:proofErr w:type="spellStart"/>
            <w:proofErr w:type="gramStart"/>
            <w:r w:rsidRPr="006650C3">
              <w:t>live:smiling</w:t>
            </w:r>
            <w:proofErr w:type="gramEnd"/>
            <w:r w:rsidRPr="006650C3">
              <w:t>.cstar</w:t>
            </w:r>
            <w:proofErr w:type="spellEnd"/>
          </w:p>
          <w:p w14:paraId="0A6B0216" w14:textId="77777777" w:rsidR="006650C3" w:rsidRDefault="006650C3" w:rsidP="004D3011"/>
          <w:sdt>
            <w:sdtPr>
              <w:id w:val="67859272"/>
              <w:placeholder>
                <w:docPart w:val="924426D5902E4EF583C9B9C56519BCD3"/>
              </w:placeholder>
              <w:temporary/>
              <w:showingPlcHdr/>
              <w15:appearance w15:val="hidden"/>
            </w:sdtPr>
            <w:sdtEndPr/>
            <w:sdtContent>
              <w:p w14:paraId="463BB845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C190455" w14:textId="77777777" w:rsidR="004D3011" w:rsidRDefault="008429E2" w:rsidP="004D3011">
            <w:r>
              <w:t>http://apllo.thejinhu.com</w:t>
            </w:r>
          </w:p>
          <w:p w14:paraId="66C825D7" w14:textId="77777777" w:rsidR="004D3011" w:rsidRDefault="004D3011" w:rsidP="004D3011"/>
          <w:sdt>
            <w:sdtPr>
              <w:id w:val="-240260293"/>
              <w:placeholder>
                <w:docPart w:val="36E01DB42D354F82975BA8149604100F"/>
              </w:placeholder>
              <w:temporary/>
              <w:showingPlcHdr/>
              <w15:appearance w15:val="hidden"/>
            </w:sdtPr>
            <w:sdtEndPr/>
            <w:sdtContent>
              <w:p w14:paraId="276097C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FAB6BA2" w14:textId="77777777" w:rsidR="00036450" w:rsidRPr="00E4381A" w:rsidRDefault="008429E2" w:rsidP="004D3011">
            <w:pPr>
              <w:rPr>
                <w:rStyle w:val="Hyperlink"/>
              </w:rPr>
            </w:pPr>
            <w:r>
              <w:t>3144620095@qq.com</w:t>
            </w:r>
          </w:p>
          <w:sdt>
            <w:sdtPr>
              <w:id w:val="-1444214663"/>
              <w:placeholder>
                <w:docPart w:val="BEC9F08B0DA348ADA9785D37BB8595FB"/>
              </w:placeholder>
              <w:temporary/>
              <w:showingPlcHdr/>
              <w15:appearance w15:val="hidden"/>
            </w:sdtPr>
            <w:sdtEndPr/>
            <w:sdtContent>
              <w:p w14:paraId="2E4D047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BB1F2B2" w14:textId="77777777" w:rsidR="004D3011" w:rsidRDefault="008429E2" w:rsidP="004D3011">
            <w:r>
              <w:t>Programming</w:t>
            </w:r>
          </w:p>
          <w:p w14:paraId="54B874D9" w14:textId="77777777" w:rsidR="004D3011" w:rsidRDefault="002C768D" w:rsidP="004D3011">
            <w:r>
              <w:t>Playing table tennis</w:t>
            </w:r>
          </w:p>
          <w:p w14:paraId="43678F09" w14:textId="77777777" w:rsidR="004D3011" w:rsidRDefault="002C768D" w:rsidP="004D3011">
            <w:r>
              <w:t>Reading</w:t>
            </w:r>
          </w:p>
          <w:p w14:paraId="76E71CD0" w14:textId="77777777" w:rsidR="004D3011" w:rsidRPr="004D3011" w:rsidRDefault="004D3011" w:rsidP="004D3011"/>
        </w:tc>
        <w:tc>
          <w:tcPr>
            <w:tcW w:w="720" w:type="dxa"/>
          </w:tcPr>
          <w:p w14:paraId="1B4961E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0303FBEE6A84458EBE59A23A320251E1"/>
              </w:placeholder>
              <w:temporary/>
              <w:showingPlcHdr/>
              <w15:appearance w15:val="hidden"/>
            </w:sdtPr>
            <w:sdtEndPr/>
            <w:sdtContent>
              <w:p w14:paraId="693CDA9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E99C0BE" w14:textId="77777777" w:rsidR="00036450" w:rsidRDefault="0016564F" w:rsidP="00B359E4">
            <w:pPr>
              <w:pStyle w:val="Heading4"/>
              <w:rPr>
                <w:bCs/>
              </w:rPr>
            </w:pPr>
            <w:r>
              <w:t xml:space="preserve">Forex journal trading app development at Donovan, Italian employer </w:t>
            </w:r>
            <w:r w:rsidRPr="00036450">
              <w:t xml:space="preserve"> </w:t>
            </w:r>
          </w:p>
          <w:p w14:paraId="4B843195" w14:textId="77777777" w:rsidR="00036450" w:rsidRPr="00036450" w:rsidRDefault="0016564F" w:rsidP="00B359E4">
            <w:pPr>
              <w:pStyle w:val="Date"/>
            </w:pPr>
            <w:r>
              <w:t>2019.7</w:t>
            </w:r>
            <w:r w:rsidR="00036450" w:rsidRPr="00036450">
              <w:t>–</w:t>
            </w:r>
            <w:r>
              <w:t>2019.11</w:t>
            </w:r>
          </w:p>
          <w:p w14:paraId="296F04EF" w14:textId="77777777" w:rsidR="008429E2" w:rsidRDefault="008429E2" w:rsidP="008429E2">
            <w:r>
              <w:t xml:space="preserve">1. Create forex trading mobile app that will enhance traders' experience in forex trading; currently has platform of android and </w:t>
            </w:r>
            <w:proofErr w:type="spellStart"/>
            <w:r>
              <w:t>ios</w:t>
            </w:r>
            <w:proofErr w:type="spellEnd"/>
            <w:r>
              <w:t>.</w:t>
            </w:r>
          </w:p>
          <w:p w14:paraId="231D1C91" w14:textId="77777777" w:rsidR="008429E2" w:rsidRDefault="008429E2" w:rsidP="008429E2">
            <w:r>
              <w:t>2. Develop design features and main function ideas before allowing app to go further into production.</w:t>
            </w:r>
          </w:p>
          <w:p w14:paraId="2EDDB50D" w14:textId="77777777" w:rsidR="008429E2" w:rsidRDefault="008429E2" w:rsidP="008429E2">
            <w:r>
              <w:t>3. Accept requests from Donovan to make app better.</w:t>
            </w:r>
          </w:p>
          <w:p w14:paraId="0A778D6A" w14:textId="77777777" w:rsidR="004D3011" w:rsidRDefault="008429E2" w:rsidP="008429E2">
            <w:r>
              <w:t xml:space="preserve">4. Present finished project to upper management to receive final approval. </w:t>
            </w:r>
          </w:p>
          <w:p w14:paraId="2778DF3F" w14:textId="77777777" w:rsidR="008429E2" w:rsidRDefault="008429E2" w:rsidP="008429E2"/>
          <w:p w14:paraId="63192F27" w14:textId="77777777" w:rsidR="004D3011" w:rsidRPr="004D3011" w:rsidRDefault="0016564F" w:rsidP="00B359E4">
            <w:pPr>
              <w:pStyle w:val="Heading4"/>
              <w:rPr>
                <w:bCs/>
              </w:rPr>
            </w:pPr>
            <w:r>
              <w:t xml:space="preserve">Casino mobile game development at </w:t>
            </w:r>
            <w:r w:rsidR="004D3011" w:rsidRPr="004D3011">
              <w:t xml:space="preserve">  </w:t>
            </w:r>
            <w:r>
              <w:t>Galaxy Entertainment Group, Hong Kong</w:t>
            </w:r>
          </w:p>
          <w:p w14:paraId="5832DF02" w14:textId="77777777" w:rsidR="004D3011" w:rsidRPr="004D3011" w:rsidRDefault="008429E2" w:rsidP="00B359E4">
            <w:pPr>
              <w:pStyle w:val="Date"/>
            </w:pPr>
            <w:r>
              <w:t>2018.1</w:t>
            </w:r>
            <w:r w:rsidR="004D3011" w:rsidRPr="004D3011">
              <w:t>–</w:t>
            </w:r>
          </w:p>
          <w:p w14:paraId="32A22286" w14:textId="77777777" w:rsidR="008429E2" w:rsidRDefault="008429E2" w:rsidP="008429E2">
            <w:r>
              <w:t>1. Created casino games and casual games using cocos2d-x, unity.</w:t>
            </w:r>
          </w:p>
          <w:p w14:paraId="11133D82" w14:textId="77777777" w:rsidR="008429E2" w:rsidRDefault="008429E2" w:rsidP="008429E2">
            <w:r>
              <w:t>2. Investigated what budget would be necessary to complete projects and presented proposals to employer.</w:t>
            </w:r>
          </w:p>
          <w:p w14:paraId="2A2B5B00" w14:textId="77777777" w:rsidR="008429E2" w:rsidRDefault="008429E2" w:rsidP="008429E2">
            <w:r>
              <w:t>3. Develop game projects in time as promised with the employer.</w:t>
            </w:r>
          </w:p>
          <w:p w14:paraId="5C4EE05F" w14:textId="77777777" w:rsidR="004D3011" w:rsidRPr="004D3011" w:rsidRDefault="008429E2" w:rsidP="008429E2">
            <w:r>
              <w:t>4. Conducted analyses for when something would go wrong and troubleshot issue until source was determined.</w:t>
            </w:r>
            <w:r w:rsidR="00036450" w:rsidRPr="004D3011">
              <w:t xml:space="preserve"> </w:t>
            </w:r>
          </w:p>
          <w:p w14:paraId="59028064" w14:textId="77777777" w:rsidR="004D3011" w:rsidRDefault="004D3011" w:rsidP="00036450"/>
          <w:p w14:paraId="50045B09" w14:textId="77777777" w:rsidR="004D3011" w:rsidRPr="004D3011" w:rsidRDefault="008429E2" w:rsidP="00B359E4">
            <w:pPr>
              <w:pStyle w:val="Heading4"/>
              <w:rPr>
                <w:bCs/>
              </w:rPr>
            </w:pPr>
            <w:proofErr w:type="spellStart"/>
            <w:r>
              <w:t>Livestockcity</w:t>
            </w:r>
            <w:proofErr w:type="spellEnd"/>
            <w:r>
              <w:t xml:space="preserve"> auction site </w:t>
            </w:r>
            <w:proofErr w:type="gramStart"/>
            <w:r>
              <w:t>development</w:t>
            </w:r>
            <w:r w:rsidR="004D3011" w:rsidRPr="004D3011">
              <w:t xml:space="preserve">  </w:t>
            </w:r>
            <w:r>
              <w:t>at</w:t>
            </w:r>
            <w:proofErr w:type="gramEnd"/>
            <w:r>
              <w:t xml:space="preserve"> Livestockcity.com, US</w:t>
            </w:r>
          </w:p>
          <w:p w14:paraId="522558E3" w14:textId="77777777" w:rsidR="004D3011" w:rsidRPr="004D3011" w:rsidRDefault="008429E2" w:rsidP="00B359E4">
            <w:pPr>
              <w:pStyle w:val="Date"/>
            </w:pPr>
            <w:r>
              <w:t>2019.8</w:t>
            </w:r>
            <w:r w:rsidR="004D3011" w:rsidRPr="004D3011">
              <w:t>–</w:t>
            </w:r>
          </w:p>
          <w:p w14:paraId="7DCFD686" w14:textId="4FA80C63" w:rsidR="004D3011" w:rsidRDefault="002C768D" w:rsidP="004D3011">
            <w:r>
              <w:t>Develop auction site for the livestockcity.com in US. This site is upgrading by me continuously and they are going to open this site from the end of this year.</w:t>
            </w:r>
          </w:p>
          <w:p w14:paraId="29DDAC4F" w14:textId="77777777" w:rsidR="0047592D" w:rsidRDefault="0047592D" w:rsidP="0047592D">
            <w:pPr>
              <w:pStyle w:val="Heading4"/>
            </w:pPr>
          </w:p>
          <w:p w14:paraId="0F0DF3A4" w14:textId="184C14C9" w:rsidR="0047592D" w:rsidRPr="004D3011" w:rsidRDefault="0047592D" w:rsidP="0047592D">
            <w:pPr>
              <w:pStyle w:val="Heading4"/>
              <w:rPr>
                <w:bCs/>
              </w:rPr>
            </w:pPr>
            <w:proofErr w:type="spellStart"/>
            <w:r>
              <w:t>Girlgaze</w:t>
            </w:r>
            <w:proofErr w:type="spellEnd"/>
            <w:r>
              <w:t xml:space="preserve"> job site</w:t>
            </w:r>
            <w:r>
              <w:t xml:space="preserve"> </w:t>
            </w:r>
            <w:proofErr w:type="gramStart"/>
            <w:r>
              <w:t>development</w:t>
            </w:r>
            <w:r w:rsidRPr="004D3011">
              <w:t xml:space="preserve">  </w:t>
            </w:r>
            <w:r>
              <w:t>at</w:t>
            </w:r>
            <w:proofErr w:type="gramEnd"/>
            <w:r>
              <w:t xml:space="preserve"> </w:t>
            </w:r>
            <w:r>
              <w:t>revery</w:t>
            </w:r>
            <w:r>
              <w:t>.com, US</w:t>
            </w:r>
          </w:p>
          <w:p w14:paraId="254897CC" w14:textId="291166FE" w:rsidR="0047592D" w:rsidRPr="004D3011" w:rsidRDefault="0047592D" w:rsidP="0047592D">
            <w:pPr>
              <w:pStyle w:val="Date"/>
            </w:pPr>
            <w:r>
              <w:t>2019.</w:t>
            </w:r>
            <w:r>
              <w:t>10</w:t>
            </w:r>
            <w:r w:rsidRPr="004D3011">
              <w:t>–</w:t>
            </w:r>
            <w:bookmarkStart w:id="0" w:name="_GoBack"/>
            <w:bookmarkEnd w:id="0"/>
          </w:p>
          <w:p w14:paraId="6CF42FF1" w14:textId="1E2A9D91" w:rsidR="0047592D" w:rsidRPr="004D3011" w:rsidRDefault="0047592D" w:rsidP="0047592D">
            <w:r>
              <w:t xml:space="preserve">Develop </w:t>
            </w:r>
            <w:r>
              <w:t>job site for the revery.</w:t>
            </w:r>
            <w:r>
              <w:t>com in US.</w:t>
            </w:r>
            <w:r>
              <w:t xml:space="preserve"> This site is in developing now and it is </w:t>
            </w:r>
            <w:r w:rsidR="00394E61">
              <w:t>developed with MERN stack</w:t>
            </w:r>
            <w:r>
              <w:t>.</w:t>
            </w:r>
          </w:p>
          <w:p w14:paraId="7CF01C6F" w14:textId="77777777" w:rsidR="0047592D" w:rsidRPr="004D3011" w:rsidRDefault="0047592D" w:rsidP="004D3011"/>
          <w:sdt>
            <w:sdtPr>
              <w:id w:val="1049110328"/>
              <w:placeholder>
                <w:docPart w:val="6D949FB1B24E495A94C9D475490EBE2D"/>
              </w:placeholder>
              <w:temporary/>
              <w:showingPlcHdr/>
              <w15:appearance w15:val="hidden"/>
            </w:sdtPr>
            <w:sdtEndPr/>
            <w:sdtContent>
              <w:p w14:paraId="2965DF9F" w14:textId="77777777" w:rsidR="006650C3" w:rsidRDefault="006650C3" w:rsidP="006650C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40A3DD" w14:textId="77777777" w:rsidR="006650C3" w:rsidRPr="00036450" w:rsidRDefault="006650C3" w:rsidP="006650C3">
            <w:pPr>
              <w:pStyle w:val="Heading4"/>
            </w:pPr>
            <w:r>
              <w:t>Dalian University of Technology, Dalian/</w:t>
            </w:r>
            <w:proofErr w:type="spellStart"/>
            <w:r>
              <w:t>Panjin</w:t>
            </w:r>
            <w:proofErr w:type="spellEnd"/>
            <w:r>
              <w:t>, Liaoning, China</w:t>
            </w:r>
          </w:p>
          <w:p w14:paraId="7EDB2B99" w14:textId="77777777" w:rsidR="006650C3" w:rsidRPr="00B359E4" w:rsidRDefault="006650C3" w:rsidP="006650C3">
            <w:pPr>
              <w:pStyle w:val="Date"/>
            </w:pPr>
            <w:r>
              <w:t>2001.11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2015.10</w:t>
            </w:r>
          </w:p>
          <w:p w14:paraId="39249660" w14:textId="77777777" w:rsidR="006650C3" w:rsidRDefault="006650C3" w:rsidP="006650C3">
            <w:r>
              <w:t>I have learned in software engineering course and my professional field was Mobile Computing and Software Engineering.</w:t>
            </w:r>
          </w:p>
          <w:p w14:paraId="4BA9BC36" w14:textId="77777777" w:rsidR="004D3011" w:rsidRDefault="006650C3" w:rsidP="00036450">
            <w:r>
              <w:t>I have also learned about the real time system and that helped me to have wide knowledge about operating system and network engineering.</w:t>
            </w:r>
          </w:p>
          <w:p w14:paraId="49A64D91" w14:textId="77777777" w:rsidR="00036450" w:rsidRDefault="00036450" w:rsidP="00036450">
            <w:pPr>
              <w:pStyle w:val="Heading2"/>
            </w:pPr>
          </w:p>
          <w:p w14:paraId="0BFA8760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0EF6327C" w14:textId="77777777" w:rsidR="0043117B" w:rsidRDefault="00114B73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DDB91" w14:textId="77777777" w:rsidR="00114B73" w:rsidRDefault="00114B73" w:rsidP="000C45FF">
      <w:r>
        <w:separator/>
      </w:r>
    </w:p>
  </w:endnote>
  <w:endnote w:type="continuationSeparator" w:id="0">
    <w:p w14:paraId="6CAECEF5" w14:textId="77777777" w:rsidR="00114B73" w:rsidRDefault="00114B7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9C7E5" w14:textId="77777777" w:rsidR="00114B73" w:rsidRDefault="00114B73" w:rsidP="000C45FF">
      <w:r>
        <w:separator/>
      </w:r>
    </w:p>
  </w:footnote>
  <w:footnote w:type="continuationSeparator" w:id="0">
    <w:p w14:paraId="1051ABA2" w14:textId="77777777" w:rsidR="00114B73" w:rsidRDefault="00114B7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7B6B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D39AD5" wp14:editId="33E7A1B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705A0"/>
    <w:multiLevelType w:val="multilevel"/>
    <w:tmpl w:val="FF9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FD"/>
    <w:rsid w:val="00036450"/>
    <w:rsid w:val="00094499"/>
    <w:rsid w:val="000C45FF"/>
    <w:rsid w:val="000E3FD1"/>
    <w:rsid w:val="00112054"/>
    <w:rsid w:val="00114B73"/>
    <w:rsid w:val="001525E1"/>
    <w:rsid w:val="0016564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7EFD"/>
    <w:rsid w:val="002C768D"/>
    <w:rsid w:val="0030481B"/>
    <w:rsid w:val="003156FC"/>
    <w:rsid w:val="003254B5"/>
    <w:rsid w:val="0037121F"/>
    <w:rsid w:val="00394E61"/>
    <w:rsid w:val="003A6B7D"/>
    <w:rsid w:val="003B06CA"/>
    <w:rsid w:val="004071FC"/>
    <w:rsid w:val="00445947"/>
    <w:rsid w:val="0047592D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50C3"/>
    <w:rsid w:val="006771D0"/>
    <w:rsid w:val="00715FCB"/>
    <w:rsid w:val="00743101"/>
    <w:rsid w:val="007775E1"/>
    <w:rsid w:val="007867A0"/>
    <w:rsid w:val="007927F5"/>
    <w:rsid w:val="00802CA0"/>
    <w:rsid w:val="008429E2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3E2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F09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6650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6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0AB2852A2B4B82969DAE9E5542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2046B-A2A4-4FC3-9CC9-8BC0C6C68AB2}"/>
      </w:docPartPr>
      <w:docPartBody>
        <w:p w:rsidR="00862538" w:rsidRDefault="002B0F35">
          <w:pPr>
            <w:pStyle w:val="020AB2852A2B4B82969DAE9E5542F75A"/>
          </w:pPr>
          <w:r w:rsidRPr="00D5459D">
            <w:t>Profile</w:t>
          </w:r>
        </w:p>
      </w:docPartBody>
    </w:docPart>
    <w:docPart>
      <w:docPartPr>
        <w:name w:val="05AD7A226B954681A64BC677C5B8A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8A910-F454-44E4-8D38-B0AEE2C7DEDF}"/>
      </w:docPartPr>
      <w:docPartBody>
        <w:p w:rsidR="00862538" w:rsidRDefault="002B0F35">
          <w:pPr>
            <w:pStyle w:val="05AD7A226B954681A64BC677C5B8A99C"/>
          </w:pPr>
          <w:r w:rsidRPr="00CB0055">
            <w:t>Contact</w:t>
          </w:r>
        </w:p>
      </w:docPartBody>
    </w:docPart>
    <w:docPart>
      <w:docPartPr>
        <w:name w:val="924426D5902E4EF583C9B9C56519B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D624-3BCE-4287-AF12-A94DF359A9D4}"/>
      </w:docPartPr>
      <w:docPartBody>
        <w:p w:rsidR="00862538" w:rsidRDefault="002B0F35">
          <w:pPr>
            <w:pStyle w:val="924426D5902E4EF583C9B9C56519BCD3"/>
          </w:pPr>
          <w:r w:rsidRPr="004D3011">
            <w:t>WEBSITE:</w:t>
          </w:r>
        </w:p>
      </w:docPartBody>
    </w:docPart>
    <w:docPart>
      <w:docPartPr>
        <w:name w:val="36E01DB42D354F82975BA8149604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BD27-3E50-4592-B2BC-7CD654CB7805}"/>
      </w:docPartPr>
      <w:docPartBody>
        <w:p w:rsidR="00862538" w:rsidRDefault="002B0F35">
          <w:pPr>
            <w:pStyle w:val="36E01DB42D354F82975BA8149604100F"/>
          </w:pPr>
          <w:r w:rsidRPr="004D3011">
            <w:t>EMAIL:</w:t>
          </w:r>
        </w:p>
      </w:docPartBody>
    </w:docPart>
    <w:docPart>
      <w:docPartPr>
        <w:name w:val="BEC9F08B0DA348ADA9785D37BB859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FD3FB-E7A2-4FD0-8413-0C9D886C7709}"/>
      </w:docPartPr>
      <w:docPartBody>
        <w:p w:rsidR="00862538" w:rsidRDefault="002B0F35">
          <w:pPr>
            <w:pStyle w:val="BEC9F08B0DA348ADA9785D37BB8595FB"/>
          </w:pPr>
          <w:r w:rsidRPr="00CB0055">
            <w:t>Hobbies</w:t>
          </w:r>
        </w:p>
      </w:docPartBody>
    </w:docPart>
    <w:docPart>
      <w:docPartPr>
        <w:name w:val="0303FBEE6A84458EBE59A23A3202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B6FB2-8BAC-463D-B191-DB47624A50CC}"/>
      </w:docPartPr>
      <w:docPartBody>
        <w:p w:rsidR="00862538" w:rsidRDefault="002B0F35">
          <w:pPr>
            <w:pStyle w:val="0303FBEE6A84458EBE59A23A320251E1"/>
          </w:pPr>
          <w:r w:rsidRPr="00036450">
            <w:t>WORK EXPERIENCE</w:t>
          </w:r>
        </w:p>
      </w:docPartBody>
    </w:docPart>
    <w:docPart>
      <w:docPartPr>
        <w:name w:val="6D949FB1B24E495A94C9D475490E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70CB-B818-40E9-900E-95B91DD2FF3E}"/>
      </w:docPartPr>
      <w:docPartBody>
        <w:p w:rsidR="00862538" w:rsidRDefault="001868B3" w:rsidP="001868B3">
          <w:pPr>
            <w:pStyle w:val="6D949FB1B24E495A94C9D475490EBE2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B3"/>
    <w:rsid w:val="001868B3"/>
    <w:rsid w:val="002B0F35"/>
    <w:rsid w:val="0046714A"/>
    <w:rsid w:val="008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BE2E626BF482CB978D19A31848505">
    <w:name w:val="E5DBE2E626BF482CB978D19A31848505"/>
  </w:style>
  <w:style w:type="paragraph" w:customStyle="1" w:styleId="1F8AEA04490941899E6E48184F14481D">
    <w:name w:val="1F8AEA04490941899E6E48184F14481D"/>
  </w:style>
  <w:style w:type="paragraph" w:customStyle="1" w:styleId="020AB2852A2B4B82969DAE9E5542F75A">
    <w:name w:val="020AB2852A2B4B82969DAE9E5542F75A"/>
  </w:style>
  <w:style w:type="paragraph" w:customStyle="1" w:styleId="AC54BC8B18CF4F8CBABFED12F69961A3">
    <w:name w:val="AC54BC8B18CF4F8CBABFED12F69961A3"/>
  </w:style>
  <w:style w:type="paragraph" w:customStyle="1" w:styleId="05AD7A226B954681A64BC677C5B8A99C">
    <w:name w:val="05AD7A226B954681A64BC677C5B8A99C"/>
  </w:style>
  <w:style w:type="paragraph" w:customStyle="1" w:styleId="E8890DD2B63146D4AE8CD727DFF7DCF5">
    <w:name w:val="E8890DD2B63146D4AE8CD727DFF7DCF5"/>
  </w:style>
  <w:style w:type="paragraph" w:customStyle="1" w:styleId="E326E73BD9D44779828A10F463232110">
    <w:name w:val="E326E73BD9D44779828A10F463232110"/>
  </w:style>
  <w:style w:type="paragraph" w:customStyle="1" w:styleId="924426D5902E4EF583C9B9C56519BCD3">
    <w:name w:val="924426D5902E4EF583C9B9C56519BCD3"/>
  </w:style>
  <w:style w:type="paragraph" w:customStyle="1" w:styleId="3769DFA63EA74E7B95D0090F3439D561">
    <w:name w:val="3769DFA63EA74E7B95D0090F3439D561"/>
  </w:style>
  <w:style w:type="paragraph" w:customStyle="1" w:styleId="36E01DB42D354F82975BA8149604100F">
    <w:name w:val="36E01DB42D354F82975BA8149604100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740EDCE11C140A79B9D5D973FFA16CD">
    <w:name w:val="2740EDCE11C140A79B9D5D973FFA16CD"/>
  </w:style>
  <w:style w:type="paragraph" w:customStyle="1" w:styleId="BEC9F08B0DA348ADA9785D37BB8595FB">
    <w:name w:val="BEC9F08B0DA348ADA9785D37BB8595FB"/>
  </w:style>
  <w:style w:type="paragraph" w:customStyle="1" w:styleId="6CB5AB4A981E449FAA2FFCA1745D5552">
    <w:name w:val="6CB5AB4A981E449FAA2FFCA1745D5552"/>
  </w:style>
  <w:style w:type="paragraph" w:customStyle="1" w:styleId="7660ABCD3529474095B8F2260732C5B3">
    <w:name w:val="7660ABCD3529474095B8F2260732C5B3"/>
  </w:style>
  <w:style w:type="paragraph" w:customStyle="1" w:styleId="2C67D054DA0341858790450E531FCD99">
    <w:name w:val="2C67D054DA0341858790450E531FCD99"/>
  </w:style>
  <w:style w:type="paragraph" w:customStyle="1" w:styleId="2C4C1A1E7F0B43DC868F0B48834C8160">
    <w:name w:val="2C4C1A1E7F0B43DC868F0B48834C8160"/>
  </w:style>
  <w:style w:type="paragraph" w:customStyle="1" w:styleId="896E2561D5A9495BAE8AFF820915EF4A">
    <w:name w:val="896E2561D5A9495BAE8AFF820915EF4A"/>
  </w:style>
  <w:style w:type="paragraph" w:customStyle="1" w:styleId="0A0F3420129044DAAD5DD4A711635C69">
    <w:name w:val="0A0F3420129044DAAD5DD4A711635C69"/>
  </w:style>
  <w:style w:type="paragraph" w:customStyle="1" w:styleId="3289898281764A2BA546367D1309EA06">
    <w:name w:val="3289898281764A2BA546367D1309EA06"/>
  </w:style>
  <w:style w:type="paragraph" w:customStyle="1" w:styleId="9D2F7F9D2AC242A38A8B126B318C0D45">
    <w:name w:val="9D2F7F9D2AC242A38A8B126B318C0D45"/>
  </w:style>
  <w:style w:type="paragraph" w:customStyle="1" w:styleId="4F7DC80480B44D978A121A4C7919DEBB">
    <w:name w:val="4F7DC80480B44D978A121A4C7919DEBB"/>
  </w:style>
  <w:style w:type="paragraph" w:customStyle="1" w:styleId="A51A00F163DF45D799F3B64970772B53">
    <w:name w:val="A51A00F163DF45D799F3B64970772B53"/>
  </w:style>
  <w:style w:type="paragraph" w:customStyle="1" w:styleId="E06790E8289C4516AF55C07C51516FC4">
    <w:name w:val="E06790E8289C4516AF55C07C51516FC4"/>
  </w:style>
  <w:style w:type="paragraph" w:customStyle="1" w:styleId="69B4A707F46C436A8B8A64A3997E4CB7">
    <w:name w:val="69B4A707F46C436A8B8A64A3997E4CB7"/>
  </w:style>
  <w:style w:type="paragraph" w:customStyle="1" w:styleId="0303FBEE6A84458EBE59A23A320251E1">
    <w:name w:val="0303FBEE6A84458EBE59A23A320251E1"/>
  </w:style>
  <w:style w:type="paragraph" w:customStyle="1" w:styleId="1A7379386632455483922077F37702F6">
    <w:name w:val="1A7379386632455483922077F37702F6"/>
  </w:style>
  <w:style w:type="paragraph" w:customStyle="1" w:styleId="58778CBBA06A4B57943009A4A76D95A8">
    <w:name w:val="58778CBBA06A4B57943009A4A76D95A8"/>
  </w:style>
  <w:style w:type="paragraph" w:customStyle="1" w:styleId="0AB00E75FA6D4CF28C7DBFA531E0F7B9">
    <w:name w:val="0AB00E75FA6D4CF28C7DBFA531E0F7B9"/>
  </w:style>
  <w:style w:type="paragraph" w:customStyle="1" w:styleId="FDCFDED7857543CCA3EDC4AC97AE8C1D">
    <w:name w:val="FDCFDED7857543CCA3EDC4AC97AE8C1D"/>
  </w:style>
  <w:style w:type="paragraph" w:customStyle="1" w:styleId="140B56ABAA4D44B5948FE772EA80A914">
    <w:name w:val="140B56ABAA4D44B5948FE772EA80A914"/>
  </w:style>
  <w:style w:type="paragraph" w:customStyle="1" w:styleId="FF0D01AF946849648C1EF1DA1C8959C8">
    <w:name w:val="FF0D01AF946849648C1EF1DA1C8959C8"/>
  </w:style>
  <w:style w:type="paragraph" w:customStyle="1" w:styleId="65A0ACF650F2408393B7ECD52ABE5A57">
    <w:name w:val="65A0ACF650F2408393B7ECD52ABE5A57"/>
  </w:style>
  <w:style w:type="paragraph" w:customStyle="1" w:styleId="E3B6692689644A9BAF5E42E26F7AC3F0">
    <w:name w:val="E3B6692689644A9BAF5E42E26F7AC3F0"/>
  </w:style>
  <w:style w:type="paragraph" w:customStyle="1" w:styleId="0A29888E2F4C4EC5BC295425B2B53943">
    <w:name w:val="0A29888E2F4C4EC5BC295425B2B53943"/>
  </w:style>
  <w:style w:type="paragraph" w:customStyle="1" w:styleId="B2ABA28B9C7E431A9153923EFDBFA2FA">
    <w:name w:val="B2ABA28B9C7E431A9153923EFDBFA2FA"/>
  </w:style>
  <w:style w:type="paragraph" w:customStyle="1" w:styleId="B171CEE2F61D4E57A68E1F5C14F52B93">
    <w:name w:val="B171CEE2F61D4E57A68E1F5C14F52B93"/>
  </w:style>
  <w:style w:type="paragraph" w:customStyle="1" w:styleId="1AB1FA7985854511B662D8D9B7F779D0">
    <w:name w:val="1AB1FA7985854511B662D8D9B7F779D0"/>
  </w:style>
  <w:style w:type="paragraph" w:customStyle="1" w:styleId="7F9580D50CCA4830ADF7D530543F15F2">
    <w:name w:val="7F9580D50CCA4830ADF7D530543F15F2"/>
  </w:style>
  <w:style w:type="paragraph" w:customStyle="1" w:styleId="1F227E0758304464A5146142EDB63984">
    <w:name w:val="1F227E0758304464A5146142EDB63984"/>
  </w:style>
  <w:style w:type="paragraph" w:customStyle="1" w:styleId="91FAA75A92994435B701BB1CD57F0D92">
    <w:name w:val="91FAA75A92994435B701BB1CD57F0D9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0422A4E48314037878DB97D377AD567">
    <w:name w:val="F0422A4E48314037878DB97D377AD567"/>
  </w:style>
  <w:style w:type="paragraph" w:customStyle="1" w:styleId="52911DF39FA043D4970D3212D685FEC8">
    <w:name w:val="52911DF39FA043D4970D3212D685FEC8"/>
    <w:rsid w:val="001868B3"/>
  </w:style>
  <w:style w:type="paragraph" w:customStyle="1" w:styleId="107E5BACF0B3491B9628B6E91461FC8C">
    <w:name w:val="107E5BACF0B3491B9628B6E91461FC8C"/>
    <w:rsid w:val="001868B3"/>
  </w:style>
  <w:style w:type="paragraph" w:customStyle="1" w:styleId="74CABC39FDE94F5A99E9C4B3BBF791BD">
    <w:name w:val="74CABC39FDE94F5A99E9C4B3BBF791BD"/>
    <w:rsid w:val="001868B3"/>
  </w:style>
  <w:style w:type="paragraph" w:customStyle="1" w:styleId="6D949FB1B24E495A94C9D475490EBE2D">
    <w:name w:val="6D949FB1B24E495A94C9D475490EBE2D"/>
    <w:rsid w:val="00186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2019-10-11T00:59:00Z</dcterms:created>
  <dcterms:modified xsi:type="dcterms:W3CDTF">2019-11-05T09:05:00Z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